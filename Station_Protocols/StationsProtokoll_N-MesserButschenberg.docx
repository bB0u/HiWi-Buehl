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</w:p>
    <w:p w:rsidR="00C065A5" w:rsidRPr="00D94C28" w:rsidRDefault="00C065A5" w:rsidP="00C065A5">
      <w:pPr>
        <w:pStyle w:val="uwelistestandard"/>
      </w:pPr>
    </w:p>
    <w:p w:rsidR="00C065A5" w:rsidRPr="00D94C28" w:rsidRDefault="00E4723A" w:rsidP="007F2B18">
      <w:pPr>
        <w:pStyle w:val="uweliste1"/>
        <w:rPr>
          <w:u w:val="single"/>
        </w:rPr>
      </w:pPr>
      <w:r w:rsidRPr="00D94C28">
        <w:rPr>
          <w:u w:val="single"/>
        </w:rPr>
        <w:t>Standort</w:t>
      </w:r>
    </w:p>
    <w:p w:rsidR="005A2CC8" w:rsidRPr="00D94C28" w:rsidRDefault="003E6301" w:rsidP="00C065A5">
      <w:pPr>
        <w:pStyle w:val="uwelistestandard"/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AD015FF" wp14:editId="1BE8C316">
            <wp:simplePos x="0" y="0"/>
            <wp:positionH relativeFrom="column">
              <wp:posOffset>3590925</wp:posOffset>
            </wp:positionH>
            <wp:positionV relativeFrom="paragraph">
              <wp:posOffset>158115</wp:posOffset>
            </wp:positionV>
            <wp:extent cx="2876550" cy="2667000"/>
            <wp:effectExtent l="0" t="0" r="0" b="0"/>
            <wp:wrapThrough wrapText="bothSides">
              <wp:wrapPolygon edited="0">
                <wp:start x="0" y="0"/>
                <wp:lineTo x="0" y="21446"/>
                <wp:lineTo x="21457" y="21446"/>
                <wp:lineTo x="21457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8C0DAE" w:rsidP="00B4283B">
            <w:pPr>
              <w:pStyle w:val="uwelistestandard"/>
            </w:pPr>
            <w:r>
              <w:t xml:space="preserve">N-Messer </w:t>
            </w:r>
            <w:proofErr w:type="spellStart"/>
            <w:r w:rsidR="003E6301">
              <w:t>Butschenberg</w:t>
            </w:r>
            <w:proofErr w:type="spellEnd"/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5A2CC8" w:rsidRPr="00D94C28" w:rsidRDefault="00DF0E01" w:rsidP="00C065A5">
            <w:pPr>
              <w:pStyle w:val="uwelistestandard"/>
            </w:pPr>
            <w:r>
              <w:t>28.</w:t>
            </w:r>
            <w:r w:rsidR="003E6301">
              <w:t>14.04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B4283B" w:rsidP="00C065A5">
            <w:pPr>
              <w:pStyle w:val="uwelistestandard"/>
            </w:pPr>
            <w:r>
              <w:t>344</w:t>
            </w:r>
            <w:r w:rsidR="003E6301">
              <w:t>1694.52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5A2CC8" w:rsidRPr="00D94C28" w:rsidRDefault="003E6301" w:rsidP="00C065A5">
            <w:pPr>
              <w:pStyle w:val="uwelistestandard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2AF4B4" wp14:editId="6EFA6745">
                      <wp:simplePos x="0" y="0"/>
                      <wp:positionH relativeFrom="column">
                        <wp:posOffset>5156835</wp:posOffset>
                      </wp:positionH>
                      <wp:positionV relativeFrom="paragraph">
                        <wp:posOffset>120650</wp:posOffset>
                      </wp:positionV>
                      <wp:extent cx="52070" cy="209550"/>
                      <wp:effectExtent l="57150" t="0" r="62230" b="57150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070" cy="209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4" o:spid="_x0000_s1026" type="#_x0000_t32" style="position:absolute;margin-left:406.05pt;margin-top:9.5pt;width:4.1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" strokecolor="black [3213]">
                      <v:stroke endarrow="open"/>
                    </v:shape>
                  </w:pict>
                </mc:Fallback>
              </mc:AlternateContent>
            </w:r>
            <w:r w:rsidR="00B4283B">
              <w:t>539</w:t>
            </w:r>
            <w:r>
              <w:t>4526.54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B4283B" w:rsidP="00C065A5">
            <w:pPr>
              <w:pStyle w:val="uwelistestandard"/>
            </w:pPr>
            <w:r>
              <w:t>3</w:t>
            </w:r>
            <w:r w:rsidR="003E6301">
              <w:t>79.5</w:t>
            </w:r>
          </w:p>
        </w:tc>
        <w:bookmarkStart w:id="0" w:name="_GoBack"/>
        <w:bookmarkEnd w:id="0"/>
      </w:tr>
    </w:tbl>
    <w:p w:rsidR="005A2CC8" w:rsidRPr="00D94C28" w:rsidRDefault="005A2CC8" w:rsidP="00C065A5">
      <w:pPr>
        <w:pStyle w:val="uwelistestandard"/>
      </w:pPr>
    </w:p>
    <w:p w:rsidR="007F2B18" w:rsidRPr="00D94C28" w:rsidRDefault="007F2B18" w:rsidP="007F2B18">
      <w:pPr>
        <w:pStyle w:val="uweliste1"/>
      </w:pPr>
      <w:r w:rsidRPr="00D94C28">
        <w:t>Sonstige Standortinformationen</w:t>
      </w:r>
    </w:p>
    <w:p w:rsidR="007F2B18" w:rsidRPr="00D94C28" w:rsidRDefault="00055D7F" w:rsidP="00055D7F">
      <w:pPr>
        <w:pStyle w:val="Listenabsatz"/>
      </w:pPr>
      <w:r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</w:p>
    <w:p w:rsidR="00D94C28" w:rsidRDefault="00D94C28" w:rsidP="00D94C28">
      <w:pPr>
        <w:pStyle w:val="Listenabsatz"/>
      </w:pPr>
      <w:r w:rsidRPr="00D94C28">
        <w:t xml:space="preserve">Wartungsintervall: </w:t>
      </w:r>
      <w:r>
        <w:t>monatlich</w:t>
      </w:r>
    </w:p>
    <w:p w:rsidR="007F2B18" w:rsidRPr="00D94C28" w:rsidRDefault="007F2B18" w:rsidP="00C065A5">
      <w:pPr>
        <w:pStyle w:val="uwelistestandard"/>
      </w:pP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2104"/>
        <w:gridCol w:w="1914"/>
        <w:gridCol w:w="3055"/>
        <w:gridCol w:w="1996"/>
      </w:tblGrid>
      <w:tr w:rsidR="00C45B8E" w:rsidRPr="00D94C28" w:rsidTr="00C45B8E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1901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C45B8E">
        <w:tc>
          <w:tcPr>
            <w:tcW w:w="675" w:type="dxa"/>
          </w:tcPr>
          <w:p w:rsidR="00C45B8E" w:rsidRDefault="00C45B8E" w:rsidP="00D46E42">
            <w:pPr>
              <w:pStyle w:val="uwelistestandard"/>
            </w:pPr>
            <w:r>
              <w:t>_01</w:t>
            </w:r>
          </w:p>
        </w:tc>
        <w:tc>
          <w:tcPr>
            <w:tcW w:w="1901" w:type="dxa"/>
          </w:tcPr>
          <w:p w:rsidR="00C45B8E" w:rsidRPr="00D94C28" w:rsidRDefault="008C0DAE" w:rsidP="00D46E42">
            <w:pPr>
              <w:pStyle w:val="uwelistestandard"/>
            </w:pPr>
            <w:r>
              <w:t>Niederschlagsmesser</w:t>
            </w:r>
          </w:p>
        </w:tc>
        <w:tc>
          <w:tcPr>
            <w:tcW w:w="1914" w:type="dxa"/>
          </w:tcPr>
          <w:p w:rsidR="00C45B8E" w:rsidRPr="00D94C28" w:rsidRDefault="008C0DAE" w:rsidP="00791A94">
            <w:pPr>
              <w:pStyle w:val="uwelistestandard"/>
            </w:pPr>
            <w:r>
              <w:t xml:space="preserve">Davis + </w:t>
            </w:r>
            <w:proofErr w:type="spellStart"/>
            <w:r>
              <w:t>Hobo</w:t>
            </w:r>
            <w:proofErr w:type="spellEnd"/>
          </w:p>
        </w:tc>
        <w:tc>
          <w:tcPr>
            <w:tcW w:w="3055" w:type="dxa"/>
          </w:tcPr>
          <w:p w:rsidR="00C45B8E" w:rsidRDefault="008C0DAE" w:rsidP="00D46E42">
            <w:pPr>
              <w:pStyle w:val="uwelistestandard"/>
            </w:pPr>
            <w:r>
              <w:t>N-Summe</w:t>
            </w:r>
          </w:p>
          <w:p w:rsidR="008C0DAE" w:rsidRPr="00D94C28" w:rsidRDefault="008C0DAE" w:rsidP="00D46E42">
            <w:pPr>
              <w:pStyle w:val="uwelistestandard"/>
            </w:pPr>
            <w:r>
              <w:t>Lufttemperatur</w:t>
            </w:r>
          </w:p>
        </w:tc>
        <w:tc>
          <w:tcPr>
            <w:tcW w:w="1996" w:type="dxa"/>
          </w:tcPr>
          <w:p w:rsidR="00C45B8E" w:rsidRDefault="008C0DAE" w:rsidP="00D46E42">
            <w:pPr>
              <w:pStyle w:val="uwelistestandard"/>
            </w:pPr>
            <w:r>
              <w:t>mm</w:t>
            </w:r>
          </w:p>
          <w:p w:rsidR="00C45B8E" w:rsidRPr="00D94C28" w:rsidRDefault="00C45B8E" w:rsidP="00D46E42">
            <w:pPr>
              <w:pStyle w:val="uwelistestandard"/>
            </w:pPr>
            <w:r>
              <w:t>°C</w:t>
            </w:r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proofErr w:type="spellStart"/>
      <w:r w:rsidRPr="00D94C28">
        <w:rPr>
          <w:u w:val="single"/>
        </w:rPr>
        <w:t>To</w:t>
      </w:r>
      <w:proofErr w:type="spellEnd"/>
      <w:r w:rsidRPr="00D94C28">
        <w:rPr>
          <w:u w:val="single"/>
        </w:rPr>
        <w:t xml:space="preserve"> </w:t>
      </w:r>
      <w:proofErr w:type="spellStart"/>
      <w:r w:rsidRPr="00D94C28">
        <w:rPr>
          <w:u w:val="single"/>
        </w:rPr>
        <w:t>Do's</w:t>
      </w:r>
      <w:proofErr w:type="spellEnd"/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301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037"/>
    <w:multiLevelType w:val="multilevel"/>
    <w:tmpl w:val="0407001D"/>
    <w:numStyleLink w:val="uwelistebullet2"/>
  </w:abstractNum>
  <w:abstractNum w:abstractNumId="4">
    <w:nsid w:val="35053457"/>
    <w:multiLevelType w:val="multilevel"/>
    <w:tmpl w:val="0407001D"/>
    <w:numStyleLink w:val="uwelistebullet1"/>
  </w:abstractNum>
  <w:abstractNum w:abstractNumId="5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300C63"/>
    <w:rsid w:val="003158E6"/>
    <w:rsid w:val="00315BF9"/>
    <w:rsid w:val="00323F43"/>
    <w:rsid w:val="00330A5C"/>
    <w:rsid w:val="00336095"/>
    <w:rsid w:val="00353E57"/>
    <w:rsid w:val="00375D5B"/>
    <w:rsid w:val="003843EA"/>
    <w:rsid w:val="00392D0E"/>
    <w:rsid w:val="003953BE"/>
    <w:rsid w:val="003C5FA7"/>
    <w:rsid w:val="003E6301"/>
    <w:rsid w:val="00432C5D"/>
    <w:rsid w:val="00434F3B"/>
    <w:rsid w:val="00463E08"/>
    <w:rsid w:val="00497CFE"/>
    <w:rsid w:val="004B3B0D"/>
    <w:rsid w:val="004B64EC"/>
    <w:rsid w:val="004B6E81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DAE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F03E0"/>
    <w:rsid w:val="009F2086"/>
    <w:rsid w:val="00A017E8"/>
    <w:rsid w:val="00A02504"/>
    <w:rsid w:val="00A052CB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94ABA"/>
    <w:rsid w:val="00AC4608"/>
    <w:rsid w:val="00AD1DA6"/>
    <w:rsid w:val="00AE6B05"/>
    <w:rsid w:val="00AF02FD"/>
    <w:rsid w:val="00B12C22"/>
    <w:rsid w:val="00B27913"/>
    <w:rsid w:val="00B411C2"/>
    <w:rsid w:val="00B4283B"/>
    <w:rsid w:val="00B7620E"/>
    <w:rsid w:val="00B95C7B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DF0E01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8724B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Vorlage_Uwe_Liste.dotx</Template>
  <TotalTime>0</TotalTime>
  <Pages>2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Jannick Strueven</cp:lastModifiedBy>
  <cp:revision>2</cp:revision>
  <cp:lastPrinted>2012-05-22T11:57:00Z</cp:lastPrinted>
  <dcterms:created xsi:type="dcterms:W3CDTF">2015-11-18T12:30:00Z</dcterms:created>
  <dcterms:modified xsi:type="dcterms:W3CDTF">2015-11-18T12:30:00Z</dcterms:modified>
</cp:coreProperties>
</file>