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0EE4" w:rsidRPr="00D94C28" w:rsidRDefault="005A2CC8" w:rsidP="008C0EE4">
      <w:pPr>
        <w:pStyle w:val="uweliste1"/>
        <w:jc w:val="center"/>
      </w:pPr>
      <w:r w:rsidRPr="00D94C28">
        <w:t>Wartungs- und Protokollblatt</w:t>
      </w:r>
      <w:bookmarkStart w:id="0" w:name="_GoBack"/>
      <w:bookmarkEnd w:id="0"/>
    </w:p>
    <w:p w:rsidR="00C065A5" w:rsidRPr="00D94C28" w:rsidRDefault="00C065A5" w:rsidP="00C065A5">
      <w:pPr>
        <w:pStyle w:val="uwelistestandard"/>
      </w:pPr>
    </w:p>
    <w:p w:rsidR="00C065A5" w:rsidRPr="00D94C28" w:rsidRDefault="00E4723A" w:rsidP="007F2B18">
      <w:pPr>
        <w:pStyle w:val="uweliste1"/>
        <w:rPr>
          <w:u w:val="single"/>
        </w:rPr>
      </w:pPr>
      <w:r w:rsidRPr="00D94C28">
        <w:rPr>
          <w:u w:val="single"/>
        </w:rPr>
        <w:t>Standort</w:t>
      </w:r>
    </w:p>
    <w:p w:rsidR="005A2CC8" w:rsidRPr="00D94C28" w:rsidRDefault="002F62D8" w:rsidP="00C065A5">
      <w:pPr>
        <w:pStyle w:val="uwelistestandard"/>
      </w:pPr>
      <w:r>
        <w:rPr>
          <w:noProof/>
          <w:lang w:eastAsia="de-DE"/>
        </w:rPr>
        <w:drawing>
          <wp:anchor distT="0" distB="0" distL="114300" distR="114300" simplePos="0" relativeHeight="251658240" behindDoc="1" locked="0" layoutInCell="1" allowOverlap="1" wp14:anchorId="09B286B1" wp14:editId="20E5E681">
            <wp:simplePos x="0" y="0"/>
            <wp:positionH relativeFrom="column">
              <wp:posOffset>3648075</wp:posOffset>
            </wp:positionH>
            <wp:positionV relativeFrom="paragraph">
              <wp:posOffset>189230</wp:posOffset>
            </wp:positionV>
            <wp:extent cx="2876550" cy="2200275"/>
            <wp:effectExtent l="0" t="0" r="0" b="0"/>
            <wp:wrapThrough wrapText="bothSides">
              <wp:wrapPolygon edited="0">
                <wp:start x="0" y="0"/>
                <wp:lineTo x="0" y="21506"/>
                <wp:lineTo x="21457" y="21506"/>
                <wp:lineTo x="21457" y="0"/>
                <wp:lineTo x="0" y="0"/>
              </wp:wrapPolygon>
            </wp:wrapThrough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51"/>
        <w:gridCol w:w="3402"/>
      </w:tblGrid>
      <w:tr w:rsidR="005A2CC8" w:rsidRPr="00D94C28" w:rsidTr="0084421E">
        <w:tc>
          <w:tcPr>
            <w:tcW w:w="1951" w:type="dxa"/>
          </w:tcPr>
          <w:p w:rsidR="005A2CC8" w:rsidRPr="00D94C28" w:rsidRDefault="005A2CC8" w:rsidP="005A2CC8">
            <w:pPr>
              <w:pStyle w:val="uwelistestandard"/>
            </w:pPr>
            <w:r w:rsidRPr="00D94C28">
              <w:t>Name</w:t>
            </w:r>
          </w:p>
        </w:tc>
        <w:tc>
          <w:tcPr>
            <w:tcW w:w="3402" w:type="dxa"/>
          </w:tcPr>
          <w:p w:rsidR="005A2CC8" w:rsidRPr="00D94C28" w:rsidRDefault="0084421E" w:rsidP="002F62D8">
            <w:pPr>
              <w:pStyle w:val="uwelistestandard"/>
            </w:pPr>
            <w:r>
              <w:t xml:space="preserve">Pegel </w:t>
            </w:r>
            <w:proofErr w:type="spellStart"/>
            <w:r w:rsidR="002F62D8">
              <w:t>Schwabenbrünnele</w:t>
            </w:r>
            <w:proofErr w:type="spellEnd"/>
          </w:p>
        </w:tc>
      </w:tr>
      <w:tr w:rsidR="005A2CC8" w:rsidRPr="00D94C28" w:rsidTr="0084421E">
        <w:tc>
          <w:tcPr>
            <w:tcW w:w="1951" w:type="dxa"/>
          </w:tcPr>
          <w:p w:rsidR="005A2CC8" w:rsidRPr="00D94C28" w:rsidRDefault="00C45B8E" w:rsidP="00C065A5">
            <w:pPr>
              <w:pStyle w:val="uwelistestandard"/>
            </w:pPr>
            <w:r>
              <w:t>Standort-</w:t>
            </w:r>
            <w:r w:rsidR="005A2CC8" w:rsidRPr="00D94C28">
              <w:t>ID</w:t>
            </w:r>
          </w:p>
        </w:tc>
        <w:tc>
          <w:tcPr>
            <w:tcW w:w="3402" w:type="dxa"/>
          </w:tcPr>
          <w:p w:rsidR="005A2CC8" w:rsidRPr="00D94C28" w:rsidRDefault="002C7FB1" w:rsidP="00C065A5">
            <w:pPr>
              <w:pStyle w:val="uwelistestandard"/>
            </w:pPr>
            <w:r>
              <w:t>28.11</w:t>
            </w:r>
            <w:r w:rsidR="002F62D8">
              <w:t>.03.01</w:t>
            </w:r>
          </w:p>
        </w:tc>
      </w:tr>
      <w:tr w:rsidR="005A2CC8" w:rsidRPr="00D94C28" w:rsidTr="0084421E">
        <w:tc>
          <w:tcPr>
            <w:tcW w:w="1951" w:type="dxa"/>
          </w:tcPr>
          <w:p w:rsidR="005A2CC8" w:rsidRPr="00D94C28" w:rsidRDefault="005A2CC8" w:rsidP="00C065A5">
            <w:pPr>
              <w:pStyle w:val="uwelistestandard"/>
            </w:pPr>
            <w:r w:rsidRPr="00D94C28">
              <w:t>Rechtswert</w:t>
            </w:r>
          </w:p>
        </w:tc>
        <w:tc>
          <w:tcPr>
            <w:tcW w:w="3402" w:type="dxa"/>
          </w:tcPr>
          <w:p w:rsidR="005A2CC8" w:rsidRPr="00D94C28" w:rsidRDefault="002F62D8" w:rsidP="00C065A5">
            <w:pPr>
              <w:pStyle w:val="uwelistestandard"/>
            </w:pPr>
            <w:r>
              <w:t>3442007.862</w:t>
            </w:r>
          </w:p>
        </w:tc>
      </w:tr>
      <w:tr w:rsidR="005A2CC8" w:rsidRPr="00D94C28" w:rsidTr="0084421E">
        <w:tc>
          <w:tcPr>
            <w:tcW w:w="1951" w:type="dxa"/>
          </w:tcPr>
          <w:p w:rsidR="005A2CC8" w:rsidRPr="00D94C28" w:rsidRDefault="005A2CC8" w:rsidP="00C065A5">
            <w:pPr>
              <w:pStyle w:val="uwelistestandard"/>
            </w:pPr>
            <w:proofErr w:type="spellStart"/>
            <w:r w:rsidRPr="00D94C28">
              <w:t>Hochwert</w:t>
            </w:r>
            <w:proofErr w:type="spellEnd"/>
          </w:p>
        </w:tc>
        <w:tc>
          <w:tcPr>
            <w:tcW w:w="3402" w:type="dxa"/>
          </w:tcPr>
          <w:p w:rsidR="005A2CC8" w:rsidRPr="00D94C28" w:rsidRDefault="002C7FB1" w:rsidP="00C065A5">
            <w:pPr>
              <w:pStyle w:val="uwelistestandard"/>
            </w:pPr>
            <w:r w:rsidRPr="002C7FB1">
              <w:t>5</w:t>
            </w:r>
            <w:r w:rsidR="002F62D8">
              <w:t>389779.80</w:t>
            </w:r>
          </w:p>
        </w:tc>
      </w:tr>
      <w:tr w:rsidR="005A2CC8" w:rsidRPr="00D94C28" w:rsidTr="0084421E">
        <w:tc>
          <w:tcPr>
            <w:tcW w:w="1951" w:type="dxa"/>
          </w:tcPr>
          <w:p w:rsidR="005A2CC8" w:rsidRPr="00D94C28" w:rsidRDefault="005A2CC8" w:rsidP="00C065A5">
            <w:pPr>
              <w:pStyle w:val="uwelistestandard"/>
            </w:pPr>
            <w:r w:rsidRPr="00D94C28">
              <w:t>Höhe über NN</w:t>
            </w:r>
          </w:p>
        </w:tc>
        <w:tc>
          <w:tcPr>
            <w:tcW w:w="3402" w:type="dxa"/>
          </w:tcPr>
          <w:p w:rsidR="005A2CC8" w:rsidRPr="00D94C28" w:rsidRDefault="002F62D8" w:rsidP="00C065A5">
            <w:pPr>
              <w:pStyle w:val="uwelistestandard"/>
            </w:pPr>
            <w:r>
              <w:t>964</w:t>
            </w:r>
          </w:p>
        </w:tc>
      </w:tr>
    </w:tbl>
    <w:p w:rsidR="005A2CC8" w:rsidRPr="00D94C28" w:rsidRDefault="005A2CC8" w:rsidP="00C065A5">
      <w:pPr>
        <w:pStyle w:val="uwelistestandard"/>
      </w:pPr>
    </w:p>
    <w:p w:rsidR="007F2B18" w:rsidRPr="00D94C28" w:rsidRDefault="007F2B18" w:rsidP="007F2B18">
      <w:pPr>
        <w:pStyle w:val="uweliste1"/>
      </w:pPr>
      <w:r w:rsidRPr="00D94C28">
        <w:t>Sonstige Standortinformationen</w:t>
      </w:r>
    </w:p>
    <w:p w:rsidR="007F2B18" w:rsidRPr="00D94C28" w:rsidRDefault="00055D7F" w:rsidP="00055D7F">
      <w:pPr>
        <w:pStyle w:val="Listenabsatz"/>
      </w:pPr>
      <w:r w:rsidRPr="00D94C28">
        <w:t>Alle Zeiten immer UTC!</w:t>
      </w:r>
      <w:r w:rsidR="002C7FB1" w:rsidRPr="002C7FB1">
        <w:rPr>
          <w:noProof/>
          <w:lang w:eastAsia="de-DE"/>
        </w:rPr>
        <w:t xml:space="preserve"> </w:t>
      </w:r>
    </w:p>
    <w:p w:rsidR="00D94C28" w:rsidRDefault="00D94C28" w:rsidP="00D94C28">
      <w:pPr>
        <w:pStyle w:val="Listenabsatz"/>
      </w:pPr>
      <w:r w:rsidRPr="00D94C28">
        <w:t xml:space="preserve">Wartungsintervall: </w:t>
      </w:r>
      <w:r>
        <w:t>monatlich</w:t>
      </w:r>
    </w:p>
    <w:p w:rsidR="002F62D8" w:rsidRPr="00D94C28" w:rsidRDefault="002F62D8" w:rsidP="00D94C28">
      <w:pPr>
        <w:pStyle w:val="Listenabsatz"/>
      </w:pPr>
      <w:r>
        <w:t xml:space="preserve">Pegel ID: </w:t>
      </w:r>
      <w:r w:rsidRPr="002F62D8">
        <w:rPr>
          <w:b/>
        </w:rPr>
        <w:t>303452</w:t>
      </w:r>
    </w:p>
    <w:p w:rsidR="007F2B18" w:rsidRPr="00D94C28" w:rsidRDefault="007F2B18" w:rsidP="00C065A5">
      <w:pPr>
        <w:pStyle w:val="uwelistestandard"/>
      </w:pPr>
    </w:p>
    <w:p w:rsidR="007F2B18" w:rsidRPr="00D94C28" w:rsidRDefault="007F2B18" w:rsidP="00C065A5">
      <w:pPr>
        <w:pStyle w:val="uwelistestandard"/>
      </w:pPr>
    </w:p>
    <w:p w:rsidR="00C065A5" w:rsidRPr="00D94C28" w:rsidRDefault="00C065A5" w:rsidP="00C065A5">
      <w:pPr>
        <w:pStyle w:val="uwelistestandard"/>
      </w:pPr>
    </w:p>
    <w:p w:rsidR="005A2CC8" w:rsidRPr="00D94C28" w:rsidRDefault="005A2CC8" w:rsidP="007F2B18">
      <w:pPr>
        <w:pStyle w:val="uweliste1"/>
        <w:rPr>
          <w:u w:val="single"/>
        </w:rPr>
      </w:pPr>
      <w:r w:rsidRPr="00D94C28">
        <w:rPr>
          <w:u w:val="single"/>
        </w:rPr>
        <w:t>Sensoren</w:t>
      </w:r>
    </w:p>
    <w:p w:rsidR="00A2580C" w:rsidRPr="00D94C28" w:rsidRDefault="00A2580C" w:rsidP="00C065A5">
      <w:pPr>
        <w:pStyle w:val="uwelistestandard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75"/>
        <w:gridCol w:w="1901"/>
        <w:gridCol w:w="1914"/>
        <w:gridCol w:w="3055"/>
        <w:gridCol w:w="1996"/>
      </w:tblGrid>
      <w:tr w:rsidR="00C45B8E" w:rsidRPr="00D94C28" w:rsidTr="00C45B8E">
        <w:tc>
          <w:tcPr>
            <w:tcW w:w="675" w:type="dxa"/>
          </w:tcPr>
          <w:p w:rsidR="00C45B8E" w:rsidRPr="00D94C28" w:rsidRDefault="00C45B8E" w:rsidP="00C065A5">
            <w:pPr>
              <w:pStyle w:val="uwelistestandard"/>
            </w:pPr>
            <w:r>
              <w:t>ID</w:t>
            </w:r>
          </w:p>
        </w:tc>
        <w:tc>
          <w:tcPr>
            <w:tcW w:w="1901" w:type="dxa"/>
          </w:tcPr>
          <w:p w:rsidR="00C45B8E" w:rsidRPr="00D94C28" w:rsidRDefault="00C45B8E" w:rsidP="00C065A5">
            <w:pPr>
              <w:pStyle w:val="uwelistestandard"/>
            </w:pPr>
            <w:r w:rsidRPr="00D94C28">
              <w:t>Name</w:t>
            </w:r>
          </w:p>
        </w:tc>
        <w:tc>
          <w:tcPr>
            <w:tcW w:w="1914" w:type="dxa"/>
          </w:tcPr>
          <w:p w:rsidR="00C45B8E" w:rsidRPr="00D94C28" w:rsidRDefault="00C45B8E" w:rsidP="00C065A5">
            <w:pPr>
              <w:pStyle w:val="uwelistestandard"/>
            </w:pPr>
            <w:r w:rsidRPr="00D94C28">
              <w:t>Fabrikat</w:t>
            </w:r>
          </w:p>
        </w:tc>
        <w:tc>
          <w:tcPr>
            <w:tcW w:w="3055" w:type="dxa"/>
          </w:tcPr>
          <w:p w:rsidR="00C45B8E" w:rsidRPr="00D94C28" w:rsidRDefault="00C45B8E" w:rsidP="00C065A5">
            <w:pPr>
              <w:pStyle w:val="uwelistestandard"/>
            </w:pPr>
            <w:r w:rsidRPr="00D94C28">
              <w:t>Messgröße</w:t>
            </w:r>
            <w:r>
              <w:t>n</w:t>
            </w:r>
          </w:p>
        </w:tc>
        <w:tc>
          <w:tcPr>
            <w:tcW w:w="1996" w:type="dxa"/>
          </w:tcPr>
          <w:p w:rsidR="00C45B8E" w:rsidRPr="00D94C28" w:rsidRDefault="00C45B8E" w:rsidP="00C065A5">
            <w:pPr>
              <w:pStyle w:val="uwelistestandard"/>
            </w:pPr>
            <w:r w:rsidRPr="00D94C28">
              <w:t>Messeinheit</w:t>
            </w:r>
          </w:p>
        </w:tc>
      </w:tr>
      <w:tr w:rsidR="00C45B8E" w:rsidRPr="00D94C28" w:rsidTr="00C45B8E">
        <w:tc>
          <w:tcPr>
            <w:tcW w:w="675" w:type="dxa"/>
          </w:tcPr>
          <w:p w:rsidR="00C45B8E" w:rsidRDefault="00C45B8E" w:rsidP="00D46E42">
            <w:pPr>
              <w:pStyle w:val="uwelistestandard"/>
            </w:pPr>
            <w:r>
              <w:t>_01</w:t>
            </w:r>
          </w:p>
        </w:tc>
        <w:tc>
          <w:tcPr>
            <w:tcW w:w="1901" w:type="dxa"/>
          </w:tcPr>
          <w:p w:rsidR="00C45B8E" w:rsidRPr="00D94C28" w:rsidRDefault="00C45B8E" w:rsidP="00D46E42">
            <w:pPr>
              <w:pStyle w:val="uwelistestandard"/>
            </w:pPr>
            <w:r>
              <w:t xml:space="preserve">Pegel </w:t>
            </w:r>
          </w:p>
        </w:tc>
        <w:tc>
          <w:tcPr>
            <w:tcW w:w="1914" w:type="dxa"/>
          </w:tcPr>
          <w:p w:rsidR="00C45B8E" w:rsidRPr="00D94C28" w:rsidRDefault="00C45B8E" w:rsidP="00791A94">
            <w:pPr>
              <w:pStyle w:val="uwelistestandard"/>
            </w:pPr>
            <w:r>
              <w:t>OTT CTD</w:t>
            </w:r>
          </w:p>
        </w:tc>
        <w:tc>
          <w:tcPr>
            <w:tcW w:w="3055" w:type="dxa"/>
          </w:tcPr>
          <w:p w:rsidR="00C45B8E" w:rsidRDefault="00C45B8E" w:rsidP="00D46E42">
            <w:pPr>
              <w:pStyle w:val="uwelistestandard"/>
            </w:pPr>
            <w:r>
              <w:t>Wasserstand</w:t>
            </w:r>
          </w:p>
          <w:p w:rsidR="00C45B8E" w:rsidRDefault="00C45B8E" w:rsidP="00D46E42">
            <w:pPr>
              <w:pStyle w:val="uwelistestandard"/>
            </w:pPr>
            <w:r>
              <w:t>Wassertemperatur</w:t>
            </w:r>
          </w:p>
          <w:p w:rsidR="00C45B8E" w:rsidRPr="00D94C28" w:rsidRDefault="00C45B8E" w:rsidP="00D46E42">
            <w:pPr>
              <w:pStyle w:val="uwelistestandard"/>
            </w:pPr>
            <w:r>
              <w:t>Wasser Leitfähigkeit</w:t>
            </w:r>
          </w:p>
        </w:tc>
        <w:tc>
          <w:tcPr>
            <w:tcW w:w="1996" w:type="dxa"/>
          </w:tcPr>
          <w:p w:rsidR="00C45B8E" w:rsidRDefault="00C45B8E" w:rsidP="00D46E42">
            <w:pPr>
              <w:pStyle w:val="uwelistestandard"/>
            </w:pPr>
            <w:r>
              <w:t>cm über PNP</w:t>
            </w:r>
          </w:p>
          <w:p w:rsidR="00C45B8E" w:rsidRDefault="00C45B8E" w:rsidP="00D46E42">
            <w:pPr>
              <w:pStyle w:val="uwelistestandard"/>
            </w:pPr>
            <w:r>
              <w:t>°C</w:t>
            </w:r>
          </w:p>
          <w:p w:rsidR="00C45B8E" w:rsidRPr="00D94C28" w:rsidRDefault="00C45B8E" w:rsidP="00D46E42">
            <w:pPr>
              <w:pStyle w:val="uwelistestandard"/>
            </w:pPr>
            <w:proofErr w:type="spellStart"/>
            <w:r>
              <w:t>mS</w:t>
            </w:r>
            <w:proofErr w:type="spellEnd"/>
            <w:r>
              <w:t>/cm</w:t>
            </w:r>
          </w:p>
        </w:tc>
      </w:tr>
    </w:tbl>
    <w:p w:rsidR="00A2580C" w:rsidRPr="00D94C28" w:rsidRDefault="00A2580C" w:rsidP="00C065A5">
      <w:pPr>
        <w:pStyle w:val="uwelistestandard"/>
      </w:pPr>
    </w:p>
    <w:p w:rsidR="00A2580C" w:rsidRPr="00D94C28" w:rsidRDefault="00A2580C" w:rsidP="00C065A5">
      <w:pPr>
        <w:pStyle w:val="uwelistestandard"/>
      </w:pPr>
    </w:p>
    <w:p w:rsidR="005A2CC8" w:rsidRPr="00D94C28" w:rsidRDefault="005A2CC8" w:rsidP="007F2B18">
      <w:pPr>
        <w:pStyle w:val="uweliste1"/>
        <w:rPr>
          <w:u w:val="single"/>
        </w:rPr>
      </w:pPr>
      <w:proofErr w:type="spellStart"/>
      <w:r w:rsidRPr="00D94C28">
        <w:rPr>
          <w:u w:val="single"/>
        </w:rPr>
        <w:t>To</w:t>
      </w:r>
      <w:proofErr w:type="spellEnd"/>
      <w:r w:rsidRPr="00D94C28">
        <w:rPr>
          <w:u w:val="single"/>
        </w:rPr>
        <w:t xml:space="preserve"> </w:t>
      </w:r>
      <w:proofErr w:type="spellStart"/>
      <w:r w:rsidRPr="00D94C28">
        <w:rPr>
          <w:u w:val="single"/>
        </w:rPr>
        <w:t>Do's</w:t>
      </w:r>
      <w:proofErr w:type="spellEnd"/>
      <w:r w:rsidR="007F2B18" w:rsidRPr="00D94C28">
        <w:rPr>
          <w:u w:val="single"/>
        </w:rPr>
        <w:t xml:space="preserve"> / Wartungsinformationen</w:t>
      </w:r>
    </w:p>
    <w:p w:rsidR="00A2580C" w:rsidRPr="00D94C28" w:rsidRDefault="00A2580C" w:rsidP="00C065A5">
      <w:pPr>
        <w:pStyle w:val="uwelistestandard"/>
      </w:pPr>
    </w:p>
    <w:p w:rsidR="00644F03" w:rsidRPr="006062C1" w:rsidRDefault="00644F03" w:rsidP="00644F03">
      <w:pPr>
        <w:pStyle w:val="Listenabsatz"/>
      </w:pPr>
      <w:r w:rsidRPr="006062C1">
        <w:t>Protokollieren</w:t>
      </w:r>
    </w:p>
    <w:p w:rsidR="00644F03" w:rsidRPr="006062C1" w:rsidRDefault="00644F03" w:rsidP="00644F03">
      <w:pPr>
        <w:pStyle w:val="Listenabsatz"/>
        <w:numPr>
          <w:ilvl w:val="1"/>
          <w:numId w:val="5"/>
        </w:numPr>
      </w:pPr>
      <w:r w:rsidRPr="006062C1">
        <w:t xml:space="preserve">Aktuelles Wetter (Sonne, Regen, </w:t>
      </w:r>
      <w:r w:rsidR="00E173E3" w:rsidRPr="006062C1">
        <w:t xml:space="preserve">Schnee, ca. </w:t>
      </w:r>
      <w:r w:rsidRPr="006062C1">
        <w:t>Lufttemperatur)</w:t>
      </w:r>
    </w:p>
    <w:p w:rsidR="00644F03" w:rsidRPr="006062C1" w:rsidRDefault="00014CEC" w:rsidP="00644F03">
      <w:pPr>
        <w:pStyle w:val="Listenabsatz"/>
        <w:numPr>
          <w:ilvl w:val="1"/>
          <w:numId w:val="5"/>
        </w:numPr>
      </w:pPr>
      <w:r w:rsidRPr="006062C1">
        <w:t xml:space="preserve">Ausfall oder </w:t>
      </w:r>
      <w:r w:rsidR="00644F03" w:rsidRPr="006062C1">
        <w:t>Verschmutzungen</w:t>
      </w:r>
      <w:r w:rsidRPr="006062C1">
        <w:t xml:space="preserve"> der Sensoren</w:t>
      </w:r>
    </w:p>
    <w:p w:rsidR="00014CEC" w:rsidRPr="006062C1" w:rsidRDefault="00014CEC" w:rsidP="00644F03">
      <w:pPr>
        <w:pStyle w:val="Listenabsatz"/>
        <w:numPr>
          <w:ilvl w:val="1"/>
          <w:numId w:val="5"/>
        </w:numPr>
      </w:pPr>
      <w:r w:rsidRPr="006062C1">
        <w:t>Durchgeführte Wartungsmaßnahmen (</w:t>
      </w:r>
      <w:r w:rsidR="00E173E3" w:rsidRPr="006062C1">
        <w:t xml:space="preserve">z.B. </w:t>
      </w:r>
      <w:r w:rsidRPr="006062C1">
        <w:t>Batteriewechsel)</w:t>
      </w:r>
    </w:p>
    <w:p w:rsidR="009F03E0" w:rsidRDefault="009F03E0" w:rsidP="00644F03">
      <w:pPr>
        <w:pStyle w:val="Listenabsatz"/>
        <w:numPr>
          <w:ilvl w:val="1"/>
          <w:numId w:val="5"/>
        </w:numPr>
      </w:pPr>
      <w:r w:rsidRPr="006062C1">
        <w:t>Durchgeführte Handmessungen für Plausibilitätskontrolle</w:t>
      </w:r>
    </w:p>
    <w:p w:rsidR="006062C1" w:rsidRDefault="006062C1" w:rsidP="006062C1">
      <w:pPr>
        <w:pStyle w:val="Listenabsatz"/>
      </w:pPr>
      <w:r>
        <w:t>Weiteres siehe Sensorblatt</w:t>
      </w:r>
    </w:p>
    <w:p w:rsidR="002C7FB1" w:rsidRPr="006062C1" w:rsidRDefault="002C7FB1" w:rsidP="002C7FB1"/>
    <w:p w:rsidR="00A2580C" w:rsidRPr="00D94C28" w:rsidRDefault="00A2580C" w:rsidP="00C065A5">
      <w:pPr>
        <w:pStyle w:val="uwelistestandard"/>
      </w:pPr>
    </w:p>
    <w:p w:rsidR="00C065A5" w:rsidRPr="00D94C28" w:rsidRDefault="00C065A5">
      <w:r w:rsidRPr="00D94C28"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26"/>
        <w:gridCol w:w="1559"/>
        <w:gridCol w:w="7513"/>
      </w:tblGrid>
      <w:tr w:rsidR="00C065A5" w:rsidRPr="00D94C28" w:rsidTr="00C065A5">
        <w:tc>
          <w:tcPr>
            <w:tcW w:w="1526" w:type="dxa"/>
          </w:tcPr>
          <w:p w:rsidR="00C065A5" w:rsidRPr="00D94C28" w:rsidRDefault="00C065A5" w:rsidP="00C065A5">
            <w:r w:rsidRPr="00D94C28">
              <w:lastRenderedPageBreak/>
              <w:t>Datum</w:t>
            </w:r>
            <w:r w:rsidR="005A474A" w:rsidRPr="00D94C28">
              <w:t xml:space="preserve"> / Uhrzeit (UTC)</w:t>
            </w:r>
          </w:p>
        </w:tc>
        <w:tc>
          <w:tcPr>
            <w:tcW w:w="1559" w:type="dxa"/>
          </w:tcPr>
          <w:p w:rsidR="00C065A5" w:rsidRPr="00D94C28" w:rsidRDefault="00C065A5" w:rsidP="00C065A5">
            <w:r w:rsidRPr="00D94C28">
              <w:t>Wer</w:t>
            </w:r>
          </w:p>
        </w:tc>
        <w:tc>
          <w:tcPr>
            <w:tcW w:w="7513" w:type="dxa"/>
          </w:tcPr>
          <w:p w:rsidR="00C065A5" w:rsidRPr="00D94C28" w:rsidRDefault="00C065A5" w:rsidP="00C065A5">
            <w:r w:rsidRPr="00D94C28">
              <w:t>Tätigkeit / Beobachtung</w:t>
            </w:r>
          </w:p>
        </w:tc>
      </w:tr>
      <w:tr w:rsidR="00C065A5" w:rsidRPr="00D94C28" w:rsidTr="00C065A5">
        <w:trPr>
          <w:trHeight w:val="1134"/>
        </w:trPr>
        <w:tc>
          <w:tcPr>
            <w:tcW w:w="1526" w:type="dxa"/>
          </w:tcPr>
          <w:p w:rsidR="00C065A5" w:rsidRPr="00D94C28" w:rsidRDefault="00C065A5" w:rsidP="00C065A5"/>
        </w:tc>
        <w:tc>
          <w:tcPr>
            <w:tcW w:w="1559" w:type="dxa"/>
          </w:tcPr>
          <w:p w:rsidR="00C065A5" w:rsidRPr="00D94C28" w:rsidRDefault="00C065A5" w:rsidP="00C065A5"/>
        </w:tc>
        <w:tc>
          <w:tcPr>
            <w:tcW w:w="7513" w:type="dxa"/>
          </w:tcPr>
          <w:p w:rsidR="00C065A5" w:rsidRPr="00D94C28" w:rsidRDefault="00C065A5" w:rsidP="00C065A5"/>
        </w:tc>
      </w:tr>
      <w:tr w:rsidR="00C065A5" w:rsidRPr="00D94C28" w:rsidTr="00C065A5">
        <w:trPr>
          <w:trHeight w:val="1134"/>
        </w:trPr>
        <w:tc>
          <w:tcPr>
            <w:tcW w:w="1526" w:type="dxa"/>
          </w:tcPr>
          <w:p w:rsidR="00C065A5" w:rsidRPr="00D94C28" w:rsidRDefault="00C065A5" w:rsidP="00C065A5"/>
        </w:tc>
        <w:tc>
          <w:tcPr>
            <w:tcW w:w="1559" w:type="dxa"/>
          </w:tcPr>
          <w:p w:rsidR="00C065A5" w:rsidRPr="00D94C28" w:rsidRDefault="00C065A5" w:rsidP="00C065A5"/>
        </w:tc>
        <w:tc>
          <w:tcPr>
            <w:tcW w:w="7513" w:type="dxa"/>
          </w:tcPr>
          <w:p w:rsidR="00C065A5" w:rsidRPr="00D94C28" w:rsidRDefault="00C065A5" w:rsidP="00C065A5"/>
        </w:tc>
      </w:tr>
      <w:tr w:rsidR="00C065A5" w:rsidRPr="00D94C28" w:rsidTr="00C065A5">
        <w:trPr>
          <w:trHeight w:val="1134"/>
        </w:trPr>
        <w:tc>
          <w:tcPr>
            <w:tcW w:w="1526" w:type="dxa"/>
          </w:tcPr>
          <w:p w:rsidR="00C065A5" w:rsidRPr="00D94C28" w:rsidRDefault="00C065A5" w:rsidP="00C065A5"/>
        </w:tc>
        <w:tc>
          <w:tcPr>
            <w:tcW w:w="1559" w:type="dxa"/>
          </w:tcPr>
          <w:p w:rsidR="00C065A5" w:rsidRPr="00D94C28" w:rsidRDefault="00C065A5" w:rsidP="00C065A5"/>
        </w:tc>
        <w:tc>
          <w:tcPr>
            <w:tcW w:w="7513" w:type="dxa"/>
          </w:tcPr>
          <w:p w:rsidR="00C065A5" w:rsidRPr="00D94C28" w:rsidRDefault="00C065A5" w:rsidP="00C065A5"/>
        </w:tc>
      </w:tr>
      <w:tr w:rsidR="00C065A5" w:rsidRPr="00D94C28" w:rsidTr="00C065A5">
        <w:trPr>
          <w:trHeight w:val="1134"/>
        </w:trPr>
        <w:tc>
          <w:tcPr>
            <w:tcW w:w="1526" w:type="dxa"/>
          </w:tcPr>
          <w:p w:rsidR="00C065A5" w:rsidRPr="00D94C28" w:rsidRDefault="00C065A5" w:rsidP="00C065A5"/>
        </w:tc>
        <w:tc>
          <w:tcPr>
            <w:tcW w:w="1559" w:type="dxa"/>
          </w:tcPr>
          <w:p w:rsidR="00C065A5" w:rsidRPr="00D94C28" w:rsidRDefault="00C065A5" w:rsidP="00C065A5"/>
        </w:tc>
        <w:tc>
          <w:tcPr>
            <w:tcW w:w="7513" w:type="dxa"/>
          </w:tcPr>
          <w:p w:rsidR="00C065A5" w:rsidRPr="00D94C28" w:rsidRDefault="00C065A5" w:rsidP="00C065A5"/>
        </w:tc>
      </w:tr>
      <w:tr w:rsidR="00C065A5" w:rsidRPr="00D94C28" w:rsidTr="00C065A5">
        <w:trPr>
          <w:trHeight w:val="1134"/>
        </w:trPr>
        <w:tc>
          <w:tcPr>
            <w:tcW w:w="1526" w:type="dxa"/>
          </w:tcPr>
          <w:p w:rsidR="00C065A5" w:rsidRPr="00D94C28" w:rsidRDefault="00C065A5" w:rsidP="00C065A5"/>
        </w:tc>
        <w:tc>
          <w:tcPr>
            <w:tcW w:w="1559" w:type="dxa"/>
          </w:tcPr>
          <w:p w:rsidR="00C065A5" w:rsidRPr="00D94C28" w:rsidRDefault="00C065A5" w:rsidP="00C065A5"/>
        </w:tc>
        <w:tc>
          <w:tcPr>
            <w:tcW w:w="7513" w:type="dxa"/>
          </w:tcPr>
          <w:p w:rsidR="00C065A5" w:rsidRPr="00D94C28" w:rsidRDefault="00C065A5" w:rsidP="00C065A5"/>
        </w:tc>
      </w:tr>
      <w:tr w:rsidR="00C065A5" w:rsidRPr="00D94C28" w:rsidTr="00C065A5">
        <w:trPr>
          <w:trHeight w:val="1134"/>
        </w:trPr>
        <w:tc>
          <w:tcPr>
            <w:tcW w:w="1526" w:type="dxa"/>
          </w:tcPr>
          <w:p w:rsidR="00C065A5" w:rsidRPr="00D94C28" w:rsidRDefault="00C065A5" w:rsidP="00C065A5"/>
        </w:tc>
        <w:tc>
          <w:tcPr>
            <w:tcW w:w="1559" w:type="dxa"/>
          </w:tcPr>
          <w:p w:rsidR="00C065A5" w:rsidRPr="00D94C28" w:rsidRDefault="00C065A5" w:rsidP="00C065A5"/>
        </w:tc>
        <w:tc>
          <w:tcPr>
            <w:tcW w:w="7513" w:type="dxa"/>
          </w:tcPr>
          <w:p w:rsidR="00C065A5" w:rsidRPr="00D94C28" w:rsidRDefault="00C065A5" w:rsidP="00C065A5"/>
        </w:tc>
      </w:tr>
      <w:tr w:rsidR="00C065A5" w:rsidRPr="00D94C28" w:rsidTr="00C065A5">
        <w:trPr>
          <w:trHeight w:val="1134"/>
        </w:trPr>
        <w:tc>
          <w:tcPr>
            <w:tcW w:w="1526" w:type="dxa"/>
          </w:tcPr>
          <w:p w:rsidR="00C065A5" w:rsidRPr="00D94C28" w:rsidRDefault="00C065A5" w:rsidP="00C065A5"/>
        </w:tc>
        <w:tc>
          <w:tcPr>
            <w:tcW w:w="1559" w:type="dxa"/>
          </w:tcPr>
          <w:p w:rsidR="00C065A5" w:rsidRPr="00D94C28" w:rsidRDefault="00C065A5" w:rsidP="00C065A5"/>
        </w:tc>
        <w:tc>
          <w:tcPr>
            <w:tcW w:w="7513" w:type="dxa"/>
          </w:tcPr>
          <w:p w:rsidR="00C065A5" w:rsidRPr="00D94C28" w:rsidRDefault="00C065A5" w:rsidP="00C065A5"/>
        </w:tc>
      </w:tr>
      <w:tr w:rsidR="00C065A5" w:rsidRPr="00D94C28" w:rsidTr="00C065A5">
        <w:trPr>
          <w:trHeight w:val="1134"/>
        </w:trPr>
        <w:tc>
          <w:tcPr>
            <w:tcW w:w="1526" w:type="dxa"/>
          </w:tcPr>
          <w:p w:rsidR="00C065A5" w:rsidRPr="00D94C28" w:rsidRDefault="00C065A5" w:rsidP="00C065A5"/>
        </w:tc>
        <w:tc>
          <w:tcPr>
            <w:tcW w:w="1559" w:type="dxa"/>
          </w:tcPr>
          <w:p w:rsidR="00C065A5" w:rsidRPr="00D94C28" w:rsidRDefault="00C065A5" w:rsidP="00C065A5"/>
        </w:tc>
        <w:tc>
          <w:tcPr>
            <w:tcW w:w="7513" w:type="dxa"/>
          </w:tcPr>
          <w:p w:rsidR="00C065A5" w:rsidRPr="00D94C28" w:rsidRDefault="00C065A5" w:rsidP="00C065A5"/>
        </w:tc>
      </w:tr>
      <w:tr w:rsidR="00C065A5" w:rsidRPr="00D94C28" w:rsidTr="00C065A5">
        <w:trPr>
          <w:trHeight w:val="1134"/>
        </w:trPr>
        <w:tc>
          <w:tcPr>
            <w:tcW w:w="1526" w:type="dxa"/>
          </w:tcPr>
          <w:p w:rsidR="00C065A5" w:rsidRPr="00D94C28" w:rsidRDefault="00C065A5" w:rsidP="00C065A5"/>
        </w:tc>
        <w:tc>
          <w:tcPr>
            <w:tcW w:w="1559" w:type="dxa"/>
          </w:tcPr>
          <w:p w:rsidR="00C065A5" w:rsidRPr="00D94C28" w:rsidRDefault="00C065A5" w:rsidP="00C065A5"/>
        </w:tc>
        <w:tc>
          <w:tcPr>
            <w:tcW w:w="7513" w:type="dxa"/>
          </w:tcPr>
          <w:p w:rsidR="00C065A5" w:rsidRPr="00D94C28" w:rsidRDefault="00C065A5" w:rsidP="00C065A5"/>
        </w:tc>
      </w:tr>
      <w:tr w:rsidR="00C065A5" w:rsidRPr="00D94C28" w:rsidTr="00C065A5">
        <w:trPr>
          <w:trHeight w:val="1134"/>
        </w:trPr>
        <w:tc>
          <w:tcPr>
            <w:tcW w:w="1526" w:type="dxa"/>
          </w:tcPr>
          <w:p w:rsidR="00C065A5" w:rsidRPr="00D94C28" w:rsidRDefault="00C065A5" w:rsidP="00C065A5"/>
        </w:tc>
        <w:tc>
          <w:tcPr>
            <w:tcW w:w="1559" w:type="dxa"/>
          </w:tcPr>
          <w:p w:rsidR="00C065A5" w:rsidRPr="00D94C28" w:rsidRDefault="00C065A5" w:rsidP="00C065A5"/>
        </w:tc>
        <w:tc>
          <w:tcPr>
            <w:tcW w:w="7513" w:type="dxa"/>
          </w:tcPr>
          <w:p w:rsidR="00C065A5" w:rsidRPr="00D94C28" w:rsidRDefault="00C065A5" w:rsidP="00C065A5"/>
        </w:tc>
      </w:tr>
      <w:tr w:rsidR="00C065A5" w:rsidRPr="00D94C28" w:rsidTr="00C065A5">
        <w:trPr>
          <w:trHeight w:val="1134"/>
        </w:trPr>
        <w:tc>
          <w:tcPr>
            <w:tcW w:w="1526" w:type="dxa"/>
          </w:tcPr>
          <w:p w:rsidR="00C065A5" w:rsidRPr="00D94C28" w:rsidRDefault="00C065A5" w:rsidP="00C065A5"/>
        </w:tc>
        <w:tc>
          <w:tcPr>
            <w:tcW w:w="1559" w:type="dxa"/>
          </w:tcPr>
          <w:p w:rsidR="00C065A5" w:rsidRPr="00D94C28" w:rsidRDefault="00C065A5" w:rsidP="00C065A5"/>
        </w:tc>
        <w:tc>
          <w:tcPr>
            <w:tcW w:w="7513" w:type="dxa"/>
          </w:tcPr>
          <w:p w:rsidR="00C065A5" w:rsidRPr="00D94C28" w:rsidRDefault="00C065A5" w:rsidP="00C065A5"/>
        </w:tc>
      </w:tr>
      <w:tr w:rsidR="00C065A5" w:rsidRPr="00D94C28" w:rsidTr="00C065A5">
        <w:trPr>
          <w:trHeight w:val="1134"/>
        </w:trPr>
        <w:tc>
          <w:tcPr>
            <w:tcW w:w="1526" w:type="dxa"/>
          </w:tcPr>
          <w:p w:rsidR="00C065A5" w:rsidRPr="00D94C28" w:rsidRDefault="00C065A5" w:rsidP="00C065A5"/>
        </w:tc>
        <w:tc>
          <w:tcPr>
            <w:tcW w:w="1559" w:type="dxa"/>
          </w:tcPr>
          <w:p w:rsidR="00C065A5" w:rsidRPr="00D94C28" w:rsidRDefault="00C065A5" w:rsidP="00C065A5"/>
        </w:tc>
        <w:tc>
          <w:tcPr>
            <w:tcW w:w="7513" w:type="dxa"/>
          </w:tcPr>
          <w:p w:rsidR="00C065A5" w:rsidRPr="00D94C28" w:rsidRDefault="00C065A5" w:rsidP="00C065A5"/>
        </w:tc>
      </w:tr>
    </w:tbl>
    <w:p w:rsidR="00C065A5" w:rsidRPr="00D94C28" w:rsidRDefault="00C065A5" w:rsidP="00C065A5"/>
    <w:sectPr w:rsidR="00C065A5" w:rsidRPr="00D94C28" w:rsidSect="00C065A5"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0322" w:rsidRDefault="00E60322" w:rsidP="00C065A5">
      <w:pPr>
        <w:spacing w:after="0" w:line="240" w:lineRule="auto"/>
      </w:pPr>
      <w:r>
        <w:separator/>
      </w:r>
    </w:p>
  </w:endnote>
  <w:endnote w:type="continuationSeparator" w:id="0">
    <w:p w:rsidR="00E60322" w:rsidRDefault="00E60322" w:rsidP="00C065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46876711"/>
      <w:docPartObj>
        <w:docPartGallery w:val="Page Numbers (Bottom of Page)"/>
        <w:docPartUnique/>
      </w:docPartObj>
    </w:sdtPr>
    <w:sdtEndPr/>
    <w:sdtContent>
      <w:p w:rsidR="00C065A5" w:rsidRDefault="00C065A5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F62D8">
          <w:rPr>
            <w:noProof/>
          </w:rPr>
          <w:t>1</w:t>
        </w:r>
        <w:r>
          <w:fldChar w:fldCharType="end"/>
        </w:r>
      </w:p>
    </w:sdtContent>
  </w:sdt>
  <w:p w:rsidR="00C065A5" w:rsidRDefault="00C065A5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0322" w:rsidRDefault="00E60322" w:rsidP="00C065A5">
      <w:pPr>
        <w:spacing w:after="0" w:line="240" w:lineRule="auto"/>
      </w:pPr>
      <w:r>
        <w:separator/>
      </w:r>
    </w:p>
  </w:footnote>
  <w:footnote w:type="continuationSeparator" w:id="0">
    <w:p w:rsidR="00E60322" w:rsidRDefault="00E60322" w:rsidP="00C065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D10A0"/>
    <w:multiLevelType w:val="multilevel"/>
    <w:tmpl w:val="0407001D"/>
    <w:styleLink w:val="uwelistebullet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1BC8708D"/>
    <w:multiLevelType w:val="hybridMultilevel"/>
    <w:tmpl w:val="BC188088"/>
    <w:lvl w:ilvl="0" w:tplc="AA226180">
      <w:start w:val="1"/>
      <w:numFmt w:val="bullet"/>
      <w:pStyle w:val="zzstandardliste2"/>
      <w:lvlText w:val="o"/>
      <w:lvlJc w:val="left"/>
      <w:pPr>
        <w:tabs>
          <w:tab w:val="num" w:pos="567"/>
        </w:tabs>
        <w:ind w:left="567" w:hanging="283"/>
      </w:pPr>
      <w:rPr>
        <w:rFonts w:ascii="Courier New" w:hAnsi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98EDA6"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eastAsia="Times New Roman" w:hAnsi="Arial" w:cs="Aria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ACD3158"/>
    <w:multiLevelType w:val="hybridMultilevel"/>
    <w:tmpl w:val="3E501842"/>
    <w:lvl w:ilvl="0" w:tplc="0ABE6594">
      <w:start w:val="1"/>
      <w:numFmt w:val="decimal"/>
      <w:pStyle w:val="uweliste0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3F5037"/>
    <w:multiLevelType w:val="multilevel"/>
    <w:tmpl w:val="0407001D"/>
    <w:numStyleLink w:val="uwelistebullet2"/>
  </w:abstractNum>
  <w:abstractNum w:abstractNumId="4">
    <w:nsid w:val="35053457"/>
    <w:multiLevelType w:val="multilevel"/>
    <w:tmpl w:val="0407001D"/>
    <w:numStyleLink w:val="uwelistebullet1"/>
  </w:abstractNum>
  <w:abstractNum w:abstractNumId="5">
    <w:nsid w:val="50790118"/>
    <w:multiLevelType w:val="multilevel"/>
    <w:tmpl w:val="0407001D"/>
    <w:styleLink w:val="uwelistebullet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695064FA"/>
    <w:multiLevelType w:val="multilevel"/>
    <w:tmpl w:val="B4D84E50"/>
    <w:lvl w:ilvl="0">
      <w:start w:val="1"/>
      <w:numFmt w:val="bullet"/>
      <w:pStyle w:val="Listenabsatz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6"/>
  </w:num>
  <w:num w:numId="6">
    <w:abstractNumId w:val="2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6"/>
  </w:num>
  <w:num w:numId="12">
    <w:abstractNumId w:val="6"/>
  </w:num>
  <w:num w:numId="13">
    <w:abstractNumId w:val="6"/>
  </w:num>
  <w:num w:numId="14">
    <w:abstractNumId w:val="6"/>
  </w:num>
  <w:num w:numId="15">
    <w:abstractNumId w:val="6"/>
  </w:num>
  <w:num w:numId="16">
    <w:abstractNumId w:val="6"/>
  </w:num>
  <w:num w:numId="17">
    <w:abstractNumId w:val="6"/>
  </w:num>
  <w:num w:numId="18">
    <w:abstractNumId w:val="6"/>
  </w:num>
  <w:num w:numId="19">
    <w:abstractNumId w:val="6"/>
  </w:num>
  <w:num w:numId="20">
    <w:abstractNumId w:val="6"/>
  </w:num>
  <w:num w:numId="21">
    <w:abstractNumId w:val="6"/>
  </w:num>
  <w:num w:numId="22">
    <w:abstractNumId w:val="6"/>
  </w:num>
  <w:num w:numId="23">
    <w:abstractNumId w:val="6"/>
  </w:num>
  <w:num w:numId="24">
    <w:abstractNumId w:val="6"/>
  </w:num>
  <w:num w:numId="25">
    <w:abstractNumId w:val="6"/>
  </w:num>
  <w:num w:numId="26">
    <w:abstractNumId w:val="6"/>
  </w:num>
  <w:num w:numId="27">
    <w:abstractNumId w:val="6"/>
  </w:num>
  <w:num w:numId="28">
    <w:abstractNumId w:val="6"/>
  </w:num>
  <w:num w:numId="29">
    <w:abstractNumId w:val="6"/>
  </w:num>
  <w:num w:numId="30">
    <w:abstractNumId w:val="6"/>
  </w:num>
  <w:num w:numId="31">
    <w:abstractNumId w:val="6"/>
  </w:num>
  <w:num w:numId="32">
    <w:abstractNumId w:val="6"/>
  </w:num>
  <w:num w:numId="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1621" w:allStyles="1" w:customStyles="0" w:latentStyles="0" w:stylesInUse="0" w:headingStyles="1" w:numberingStyles="0" w:tableStyles="0" w:directFormattingOnRuns="0" w:directFormattingOnParagraphs="1" w:directFormattingOnNumbering="1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5F7"/>
    <w:rsid w:val="00007251"/>
    <w:rsid w:val="00014CEC"/>
    <w:rsid w:val="00033BE0"/>
    <w:rsid w:val="00043057"/>
    <w:rsid w:val="0004447F"/>
    <w:rsid w:val="000474F3"/>
    <w:rsid w:val="00055D7F"/>
    <w:rsid w:val="00056463"/>
    <w:rsid w:val="00073D69"/>
    <w:rsid w:val="00077D4E"/>
    <w:rsid w:val="00095E17"/>
    <w:rsid w:val="000A2A85"/>
    <w:rsid w:val="000B0723"/>
    <w:rsid w:val="000C2388"/>
    <w:rsid w:val="000C4C13"/>
    <w:rsid w:val="000C5B49"/>
    <w:rsid w:val="000D291C"/>
    <w:rsid w:val="000D3B3C"/>
    <w:rsid w:val="000E5FAE"/>
    <w:rsid w:val="00113B63"/>
    <w:rsid w:val="00142C31"/>
    <w:rsid w:val="0014486B"/>
    <w:rsid w:val="00151449"/>
    <w:rsid w:val="00173F2B"/>
    <w:rsid w:val="00193BC0"/>
    <w:rsid w:val="001A28DD"/>
    <w:rsid w:val="001B1ACE"/>
    <w:rsid w:val="001D2429"/>
    <w:rsid w:val="00200E9F"/>
    <w:rsid w:val="00204B02"/>
    <w:rsid w:val="0020763B"/>
    <w:rsid w:val="00223D0C"/>
    <w:rsid w:val="0022432B"/>
    <w:rsid w:val="00225679"/>
    <w:rsid w:val="0024584C"/>
    <w:rsid w:val="00260484"/>
    <w:rsid w:val="00260A4A"/>
    <w:rsid w:val="00266F54"/>
    <w:rsid w:val="00285FC2"/>
    <w:rsid w:val="002924F5"/>
    <w:rsid w:val="002B3584"/>
    <w:rsid w:val="002C68C9"/>
    <w:rsid w:val="002C7EDC"/>
    <w:rsid w:val="002C7FB1"/>
    <w:rsid w:val="002D61FC"/>
    <w:rsid w:val="002D7836"/>
    <w:rsid w:val="002F62D8"/>
    <w:rsid w:val="00300C63"/>
    <w:rsid w:val="003158E6"/>
    <w:rsid w:val="00315BF9"/>
    <w:rsid w:val="00323F43"/>
    <w:rsid w:val="00330A5C"/>
    <w:rsid w:val="00336095"/>
    <w:rsid w:val="00375D5B"/>
    <w:rsid w:val="003843EA"/>
    <w:rsid w:val="00392D0E"/>
    <w:rsid w:val="003953BE"/>
    <w:rsid w:val="003C5FA7"/>
    <w:rsid w:val="00432C5D"/>
    <w:rsid w:val="00434F3B"/>
    <w:rsid w:val="00463E08"/>
    <w:rsid w:val="00497CFE"/>
    <w:rsid w:val="004B3B0D"/>
    <w:rsid w:val="004B64EC"/>
    <w:rsid w:val="004B6E81"/>
    <w:rsid w:val="004D2A1E"/>
    <w:rsid w:val="004F5262"/>
    <w:rsid w:val="004F7664"/>
    <w:rsid w:val="00503944"/>
    <w:rsid w:val="0051469A"/>
    <w:rsid w:val="005216A2"/>
    <w:rsid w:val="0053293A"/>
    <w:rsid w:val="00534332"/>
    <w:rsid w:val="005352F3"/>
    <w:rsid w:val="00543AB9"/>
    <w:rsid w:val="00574004"/>
    <w:rsid w:val="005830B1"/>
    <w:rsid w:val="005859A9"/>
    <w:rsid w:val="00595FD4"/>
    <w:rsid w:val="005A2CC8"/>
    <w:rsid w:val="005A474A"/>
    <w:rsid w:val="005B08E2"/>
    <w:rsid w:val="005C24B3"/>
    <w:rsid w:val="005E2320"/>
    <w:rsid w:val="005E7979"/>
    <w:rsid w:val="005F3711"/>
    <w:rsid w:val="006062C1"/>
    <w:rsid w:val="00623ADF"/>
    <w:rsid w:val="006306A2"/>
    <w:rsid w:val="00643627"/>
    <w:rsid w:val="00644F03"/>
    <w:rsid w:val="006528D7"/>
    <w:rsid w:val="006832BA"/>
    <w:rsid w:val="006A4F2F"/>
    <w:rsid w:val="006C5512"/>
    <w:rsid w:val="006E203B"/>
    <w:rsid w:val="007110DF"/>
    <w:rsid w:val="00721A1A"/>
    <w:rsid w:val="00727199"/>
    <w:rsid w:val="0073518F"/>
    <w:rsid w:val="0074046E"/>
    <w:rsid w:val="00783C05"/>
    <w:rsid w:val="00791A94"/>
    <w:rsid w:val="007B014A"/>
    <w:rsid w:val="007B0AA5"/>
    <w:rsid w:val="007D1145"/>
    <w:rsid w:val="007D3462"/>
    <w:rsid w:val="007D368A"/>
    <w:rsid w:val="007D557B"/>
    <w:rsid w:val="007D7D1B"/>
    <w:rsid w:val="007E6936"/>
    <w:rsid w:val="007F2B18"/>
    <w:rsid w:val="007F6BCC"/>
    <w:rsid w:val="00804228"/>
    <w:rsid w:val="00805DD1"/>
    <w:rsid w:val="0084421E"/>
    <w:rsid w:val="0084772F"/>
    <w:rsid w:val="00847AC7"/>
    <w:rsid w:val="00862AB1"/>
    <w:rsid w:val="008912D6"/>
    <w:rsid w:val="008B40D0"/>
    <w:rsid w:val="008B61AA"/>
    <w:rsid w:val="008C0EE4"/>
    <w:rsid w:val="008C5C83"/>
    <w:rsid w:val="008D2DA7"/>
    <w:rsid w:val="0091137E"/>
    <w:rsid w:val="009214C8"/>
    <w:rsid w:val="009216C5"/>
    <w:rsid w:val="00971228"/>
    <w:rsid w:val="00973822"/>
    <w:rsid w:val="009743A9"/>
    <w:rsid w:val="009856D9"/>
    <w:rsid w:val="009906AA"/>
    <w:rsid w:val="009F03E0"/>
    <w:rsid w:val="009F2086"/>
    <w:rsid w:val="00A017E8"/>
    <w:rsid w:val="00A02504"/>
    <w:rsid w:val="00A173AD"/>
    <w:rsid w:val="00A25544"/>
    <w:rsid w:val="00A2580C"/>
    <w:rsid w:val="00A25A18"/>
    <w:rsid w:val="00A266D4"/>
    <w:rsid w:val="00A346A4"/>
    <w:rsid w:val="00A36055"/>
    <w:rsid w:val="00A46E9F"/>
    <w:rsid w:val="00A65850"/>
    <w:rsid w:val="00A84765"/>
    <w:rsid w:val="00A84D60"/>
    <w:rsid w:val="00A94ABA"/>
    <w:rsid w:val="00AC4608"/>
    <w:rsid w:val="00AD1DA6"/>
    <w:rsid w:val="00AE6B05"/>
    <w:rsid w:val="00AF02FD"/>
    <w:rsid w:val="00B12C22"/>
    <w:rsid w:val="00B27913"/>
    <w:rsid w:val="00B411C2"/>
    <w:rsid w:val="00B7620E"/>
    <w:rsid w:val="00B95C7B"/>
    <w:rsid w:val="00BC1D13"/>
    <w:rsid w:val="00BF6765"/>
    <w:rsid w:val="00C065A5"/>
    <w:rsid w:val="00C13EC9"/>
    <w:rsid w:val="00C17DE3"/>
    <w:rsid w:val="00C313D1"/>
    <w:rsid w:val="00C45B8E"/>
    <w:rsid w:val="00C4747B"/>
    <w:rsid w:val="00C53A8F"/>
    <w:rsid w:val="00C668B7"/>
    <w:rsid w:val="00C714C5"/>
    <w:rsid w:val="00C81F80"/>
    <w:rsid w:val="00C83511"/>
    <w:rsid w:val="00C83CC9"/>
    <w:rsid w:val="00C90E70"/>
    <w:rsid w:val="00C9645C"/>
    <w:rsid w:val="00CA312E"/>
    <w:rsid w:val="00CC0D15"/>
    <w:rsid w:val="00CE306B"/>
    <w:rsid w:val="00CF3415"/>
    <w:rsid w:val="00D01ABE"/>
    <w:rsid w:val="00D10B40"/>
    <w:rsid w:val="00D12D22"/>
    <w:rsid w:val="00D235F7"/>
    <w:rsid w:val="00D5167E"/>
    <w:rsid w:val="00D65789"/>
    <w:rsid w:val="00D83956"/>
    <w:rsid w:val="00D83BF1"/>
    <w:rsid w:val="00D86F5E"/>
    <w:rsid w:val="00D87914"/>
    <w:rsid w:val="00D902DA"/>
    <w:rsid w:val="00D94C28"/>
    <w:rsid w:val="00D9712E"/>
    <w:rsid w:val="00DD09F8"/>
    <w:rsid w:val="00DD260F"/>
    <w:rsid w:val="00DD68CC"/>
    <w:rsid w:val="00DE5BE2"/>
    <w:rsid w:val="00E173E3"/>
    <w:rsid w:val="00E22EAE"/>
    <w:rsid w:val="00E265DB"/>
    <w:rsid w:val="00E3132F"/>
    <w:rsid w:val="00E44236"/>
    <w:rsid w:val="00E4723A"/>
    <w:rsid w:val="00E51FB4"/>
    <w:rsid w:val="00E60322"/>
    <w:rsid w:val="00E64ADC"/>
    <w:rsid w:val="00E7079C"/>
    <w:rsid w:val="00E874A4"/>
    <w:rsid w:val="00E905BF"/>
    <w:rsid w:val="00E93513"/>
    <w:rsid w:val="00E93625"/>
    <w:rsid w:val="00E95146"/>
    <w:rsid w:val="00EB0506"/>
    <w:rsid w:val="00EB16A3"/>
    <w:rsid w:val="00EE598A"/>
    <w:rsid w:val="00EE5AD4"/>
    <w:rsid w:val="00EE5BDE"/>
    <w:rsid w:val="00EF5366"/>
    <w:rsid w:val="00EF6806"/>
    <w:rsid w:val="00EF77F7"/>
    <w:rsid w:val="00F21655"/>
    <w:rsid w:val="00F32682"/>
    <w:rsid w:val="00F367AC"/>
    <w:rsid w:val="00F37ADC"/>
    <w:rsid w:val="00F40338"/>
    <w:rsid w:val="00F46783"/>
    <w:rsid w:val="00F571AB"/>
    <w:rsid w:val="00F721F5"/>
    <w:rsid w:val="00FB4CC6"/>
    <w:rsid w:val="00FC0A86"/>
    <w:rsid w:val="00FC1163"/>
    <w:rsid w:val="00FC2818"/>
    <w:rsid w:val="00FC30DD"/>
    <w:rsid w:val="00FC44E9"/>
    <w:rsid w:val="00FF73DF"/>
    <w:rsid w:val="00FF7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4747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uwelistestandard">
    <w:name w:val="uwe_liste_standard"/>
    <w:basedOn w:val="Standard"/>
    <w:qFormat/>
    <w:rsid w:val="00EB16A3"/>
    <w:pPr>
      <w:spacing w:after="40" w:line="240" w:lineRule="auto"/>
    </w:pPr>
  </w:style>
  <w:style w:type="paragraph" w:customStyle="1" w:styleId="uweliste1">
    <w:name w:val="uwe_liste_ü1"/>
    <w:basedOn w:val="uwelistestandard"/>
    <w:next w:val="uwelistestandard"/>
    <w:qFormat/>
    <w:rsid w:val="00FB4CC6"/>
    <w:pPr>
      <w:spacing w:after="120"/>
    </w:pPr>
    <w:rPr>
      <w:b/>
    </w:rPr>
  </w:style>
  <w:style w:type="numbering" w:customStyle="1" w:styleId="uwelistebullet1">
    <w:name w:val="uwe_liste_bullet1"/>
    <w:basedOn w:val="KeineListe"/>
    <w:uiPriority w:val="99"/>
    <w:rsid w:val="00056463"/>
    <w:pPr>
      <w:numPr>
        <w:numId w:val="1"/>
      </w:numPr>
    </w:pPr>
  </w:style>
  <w:style w:type="paragraph" w:styleId="Listenabsatz">
    <w:name w:val="List Paragraph"/>
    <w:basedOn w:val="uwelistestandard"/>
    <w:uiPriority w:val="34"/>
    <w:qFormat/>
    <w:rsid w:val="00056463"/>
    <w:pPr>
      <w:numPr>
        <w:numId w:val="5"/>
      </w:numPr>
    </w:pPr>
  </w:style>
  <w:style w:type="numbering" w:customStyle="1" w:styleId="uwelistebullet2">
    <w:name w:val="uwe_liste_bullet2"/>
    <w:basedOn w:val="KeineListe"/>
    <w:uiPriority w:val="99"/>
    <w:rsid w:val="00056463"/>
    <w:pPr>
      <w:numPr>
        <w:numId w:val="3"/>
      </w:numPr>
    </w:pPr>
  </w:style>
  <w:style w:type="paragraph" w:customStyle="1" w:styleId="uweliste0">
    <w:name w:val="uwe_liste_ü0"/>
    <w:basedOn w:val="uweliste1"/>
    <w:next w:val="uweliste1"/>
    <w:qFormat/>
    <w:rsid w:val="00C4747B"/>
    <w:pPr>
      <w:numPr>
        <w:numId w:val="6"/>
      </w:numPr>
      <w:ind w:left="357" w:hanging="357"/>
    </w:pPr>
    <w:rPr>
      <w:u w:val="single"/>
    </w:rPr>
  </w:style>
  <w:style w:type="character" w:styleId="Hyperlink">
    <w:name w:val="Hyperlink"/>
    <w:basedOn w:val="Absatz-Standardschriftart"/>
    <w:uiPriority w:val="99"/>
    <w:unhideWhenUsed/>
    <w:rsid w:val="00AE6B05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5E23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urText">
    <w:name w:val="Plain Text"/>
    <w:basedOn w:val="Standard"/>
    <w:link w:val="NurTextZchn"/>
    <w:uiPriority w:val="99"/>
    <w:semiHidden/>
    <w:unhideWhenUsed/>
    <w:rsid w:val="005C24B3"/>
    <w:pPr>
      <w:spacing w:after="0" w:line="240" w:lineRule="auto"/>
    </w:pPr>
    <w:rPr>
      <w:rFonts w:ascii="Calibri" w:hAnsi="Calibri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5C24B3"/>
    <w:rPr>
      <w:rFonts w:ascii="Calibri" w:hAnsi="Calibri"/>
      <w:szCs w:val="21"/>
    </w:rPr>
  </w:style>
  <w:style w:type="paragraph" w:styleId="Kopfzeile">
    <w:name w:val="header"/>
    <w:basedOn w:val="Standard"/>
    <w:link w:val="KopfzeileZchn"/>
    <w:uiPriority w:val="99"/>
    <w:unhideWhenUsed/>
    <w:rsid w:val="00C065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065A5"/>
  </w:style>
  <w:style w:type="paragraph" w:styleId="Fuzeile">
    <w:name w:val="footer"/>
    <w:basedOn w:val="Standard"/>
    <w:link w:val="FuzeileZchn"/>
    <w:uiPriority w:val="99"/>
    <w:unhideWhenUsed/>
    <w:rsid w:val="00C065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065A5"/>
  </w:style>
  <w:style w:type="paragraph" w:customStyle="1" w:styleId="zzstandardliste2">
    <w:name w:val="zz_standard_liste_2"/>
    <w:basedOn w:val="Standard"/>
    <w:rsid w:val="0073518F"/>
    <w:pPr>
      <w:numPr>
        <w:numId w:val="33"/>
      </w:num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442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4421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4747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uwelistestandard">
    <w:name w:val="uwe_liste_standard"/>
    <w:basedOn w:val="Standard"/>
    <w:qFormat/>
    <w:rsid w:val="00EB16A3"/>
    <w:pPr>
      <w:spacing w:after="40" w:line="240" w:lineRule="auto"/>
    </w:pPr>
  </w:style>
  <w:style w:type="paragraph" w:customStyle="1" w:styleId="uweliste1">
    <w:name w:val="uwe_liste_ü1"/>
    <w:basedOn w:val="uwelistestandard"/>
    <w:next w:val="uwelistestandard"/>
    <w:qFormat/>
    <w:rsid w:val="00FB4CC6"/>
    <w:pPr>
      <w:spacing w:after="120"/>
    </w:pPr>
    <w:rPr>
      <w:b/>
    </w:rPr>
  </w:style>
  <w:style w:type="numbering" w:customStyle="1" w:styleId="uwelistebullet1">
    <w:name w:val="uwe_liste_bullet1"/>
    <w:basedOn w:val="KeineListe"/>
    <w:uiPriority w:val="99"/>
    <w:rsid w:val="00056463"/>
    <w:pPr>
      <w:numPr>
        <w:numId w:val="1"/>
      </w:numPr>
    </w:pPr>
  </w:style>
  <w:style w:type="paragraph" w:styleId="Listenabsatz">
    <w:name w:val="List Paragraph"/>
    <w:basedOn w:val="uwelistestandard"/>
    <w:uiPriority w:val="34"/>
    <w:qFormat/>
    <w:rsid w:val="00056463"/>
    <w:pPr>
      <w:numPr>
        <w:numId w:val="5"/>
      </w:numPr>
    </w:pPr>
  </w:style>
  <w:style w:type="numbering" w:customStyle="1" w:styleId="uwelistebullet2">
    <w:name w:val="uwe_liste_bullet2"/>
    <w:basedOn w:val="KeineListe"/>
    <w:uiPriority w:val="99"/>
    <w:rsid w:val="00056463"/>
    <w:pPr>
      <w:numPr>
        <w:numId w:val="3"/>
      </w:numPr>
    </w:pPr>
  </w:style>
  <w:style w:type="paragraph" w:customStyle="1" w:styleId="uweliste0">
    <w:name w:val="uwe_liste_ü0"/>
    <w:basedOn w:val="uweliste1"/>
    <w:next w:val="uweliste1"/>
    <w:qFormat/>
    <w:rsid w:val="00C4747B"/>
    <w:pPr>
      <w:numPr>
        <w:numId w:val="6"/>
      </w:numPr>
      <w:ind w:left="357" w:hanging="357"/>
    </w:pPr>
    <w:rPr>
      <w:u w:val="single"/>
    </w:rPr>
  </w:style>
  <w:style w:type="character" w:styleId="Hyperlink">
    <w:name w:val="Hyperlink"/>
    <w:basedOn w:val="Absatz-Standardschriftart"/>
    <w:uiPriority w:val="99"/>
    <w:unhideWhenUsed/>
    <w:rsid w:val="00AE6B05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5E23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urText">
    <w:name w:val="Plain Text"/>
    <w:basedOn w:val="Standard"/>
    <w:link w:val="NurTextZchn"/>
    <w:uiPriority w:val="99"/>
    <w:semiHidden/>
    <w:unhideWhenUsed/>
    <w:rsid w:val="005C24B3"/>
    <w:pPr>
      <w:spacing w:after="0" w:line="240" w:lineRule="auto"/>
    </w:pPr>
    <w:rPr>
      <w:rFonts w:ascii="Calibri" w:hAnsi="Calibri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5C24B3"/>
    <w:rPr>
      <w:rFonts w:ascii="Calibri" w:hAnsi="Calibri"/>
      <w:szCs w:val="21"/>
    </w:rPr>
  </w:style>
  <w:style w:type="paragraph" w:styleId="Kopfzeile">
    <w:name w:val="header"/>
    <w:basedOn w:val="Standard"/>
    <w:link w:val="KopfzeileZchn"/>
    <w:uiPriority w:val="99"/>
    <w:unhideWhenUsed/>
    <w:rsid w:val="00C065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065A5"/>
  </w:style>
  <w:style w:type="paragraph" w:styleId="Fuzeile">
    <w:name w:val="footer"/>
    <w:basedOn w:val="Standard"/>
    <w:link w:val="FuzeileZchn"/>
    <w:uiPriority w:val="99"/>
    <w:unhideWhenUsed/>
    <w:rsid w:val="00C065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065A5"/>
  </w:style>
  <w:style w:type="paragraph" w:customStyle="1" w:styleId="zzstandardliste2">
    <w:name w:val="zz_standard_liste_2"/>
    <w:basedOn w:val="Standard"/>
    <w:rsid w:val="0073518F"/>
    <w:pPr>
      <w:numPr>
        <w:numId w:val="33"/>
      </w:num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442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442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95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2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3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01_Betrieb\01_Verwaltung\Vorlagen\Vorlage_Uwe_Lis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Vorlage_Uwe_Liste.dotx</Template>
  <TotalTime>0</TotalTime>
  <Pages>2</Pages>
  <Words>109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ehret</dc:creator>
  <cp:lastModifiedBy>Jannick Strueven</cp:lastModifiedBy>
  <cp:revision>2</cp:revision>
  <cp:lastPrinted>2012-05-22T11:57:00Z</cp:lastPrinted>
  <dcterms:created xsi:type="dcterms:W3CDTF">2015-11-05T13:37:00Z</dcterms:created>
  <dcterms:modified xsi:type="dcterms:W3CDTF">2015-11-05T13:37:00Z</dcterms:modified>
</cp:coreProperties>
</file>