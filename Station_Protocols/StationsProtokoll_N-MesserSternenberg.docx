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353E57" w:rsidP="007F2B18">
      <w:pPr>
        <w:pStyle w:val="uweliste1"/>
        <w:rPr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DA5F294" wp14:editId="625802D6">
            <wp:simplePos x="0" y="0"/>
            <wp:positionH relativeFrom="column">
              <wp:posOffset>3514725</wp:posOffset>
            </wp:positionH>
            <wp:positionV relativeFrom="paragraph">
              <wp:posOffset>14605</wp:posOffset>
            </wp:positionV>
            <wp:extent cx="2876550" cy="2705100"/>
            <wp:effectExtent l="0" t="0" r="0" b="0"/>
            <wp:wrapThrough wrapText="bothSides">
              <wp:wrapPolygon edited="0">
                <wp:start x="0" y="0"/>
                <wp:lineTo x="0" y="21448"/>
                <wp:lineTo x="21457" y="21448"/>
                <wp:lineTo x="2145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23A" w:rsidRPr="00D94C28">
        <w:rPr>
          <w:u w:val="single"/>
        </w:rPr>
        <w:t>Standort</w:t>
      </w:r>
    </w:p>
    <w:p w:rsidR="005A2CC8" w:rsidRPr="00D94C28" w:rsidRDefault="005A2CC8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2C7FB1">
            <w:pPr>
              <w:pStyle w:val="uwelistestandard"/>
            </w:pPr>
            <w:r>
              <w:t xml:space="preserve">N-Messer </w:t>
            </w:r>
            <w:r w:rsidR="00353E57">
              <w:t>Sternenberg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353E57" w:rsidP="00C065A5">
            <w:pPr>
              <w:pStyle w:val="uwelistestandard"/>
            </w:pPr>
            <w:r>
              <w:t>28.18.00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353E57" w:rsidP="00C065A5">
            <w:pPr>
              <w:pStyle w:val="uwelistestandard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A23A6" wp14:editId="62E67929">
                      <wp:simplePos x="0" y="0"/>
                      <wp:positionH relativeFrom="column">
                        <wp:posOffset>4566285</wp:posOffset>
                      </wp:positionH>
                      <wp:positionV relativeFrom="paragraph">
                        <wp:posOffset>151765</wp:posOffset>
                      </wp:positionV>
                      <wp:extent cx="52070" cy="209550"/>
                      <wp:effectExtent l="57150" t="0" r="62230" b="5715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070" cy="209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4" o:spid="_x0000_s1026" type="#_x0000_t32" style="position:absolute;margin-left:359.55pt;margin-top:11.9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butQZOAAAAAJAQAA&#10;DwAAAAAAAAAAAAAAAABd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  <w:r>
              <w:t>3438796.883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353E57" w:rsidP="00C065A5">
            <w:pPr>
              <w:pStyle w:val="uwelistestandard"/>
            </w:pPr>
            <w:r>
              <w:t>5396211.97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353E57" w:rsidP="00C065A5">
            <w:pPr>
              <w:pStyle w:val="uwelistestandard"/>
            </w:pPr>
            <w:r>
              <w:t>194</w:t>
            </w:r>
          </w:p>
        </w:tc>
        <w:bookmarkStart w:id="0" w:name="_GoBack"/>
        <w:bookmarkEnd w:id="0"/>
      </w:tr>
    </w:tbl>
    <w:p w:rsidR="005A2CC8" w:rsidRPr="00D94C28" w:rsidRDefault="005A2CC8" w:rsidP="00C065A5">
      <w:pPr>
        <w:pStyle w:val="uwelistestandard"/>
      </w:pPr>
    </w:p>
    <w:p w:rsidR="007F2B18" w:rsidRPr="00D94C28" w:rsidRDefault="007F2B18" w:rsidP="007F2B18">
      <w:pPr>
        <w:pStyle w:val="uweliste1"/>
      </w:pPr>
      <w:r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E57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94ABA"/>
    <w:rsid w:val="00AC4608"/>
    <w:rsid w:val="00AD1DA6"/>
    <w:rsid w:val="00AE6B05"/>
    <w:rsid w:val="00AF02FD"/>
    <w:rsid w:val="00B12C22"/>
    <w:rsid w:val="00B27913"/>
    <w:rsid w:val="00B411C2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2015-08-24T12:02:00Z</dcterms:created>
  <dcterms:modified xsi:type="dcterms:W3CDTF">2015-08-24T12:02:00Z</dcterms:modified>
</cp:coreProperties>
</file>