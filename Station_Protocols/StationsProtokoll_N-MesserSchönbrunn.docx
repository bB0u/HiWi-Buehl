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  <w:bookmarkStart w:id="0" w:name="_GoBack"/>
      <w:bookmarkEnd w:id="0"/>
    </w:p>
    <w:p w:rsidR="005A2CC8" w:rsidRPr="00D94C28" w:rsidRDefault="00DF0E01" w:rsidP="00C065A5">
      <w:pPr>
        <w:pStyle w:val="uweliste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97C9F" wp14:editId="1D6EA346">
                <wp:simplePos x="0" y="0"/>
                <wp:positionH relativeFrom="column">
                  <wp:posOffset>4665980</wp:posOffset>
                </wp:positionH>
                <wp:positionV relativeFrom="paragraph">
                  <wp:posOffset>163830</wp:posOffset>
                </wp:positionV>
                <wp:extent cx="723900" cy="20955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09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E01" w:rsidRPr="00DF0E01" w:rsidRDefault="00DF0E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F0E01">
                              <w:rPr>
                                <w:sz w:val="16"/>
                                <w:szCs w:val="16"/>
                              </w:rPr>
                              <w:t>Bühlertal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7.4pt;margin-top:12.9pt;width:57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" stroked="f">
                <v:fill opacity="0"/>
                <v:textbox>
                  <w:txbxContent>
                    <w:p w:rsidR="00DF0E01" w:rsidRPr="00DF0E01" w:rsidRDefault="00DF0E0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F0E01">
                        <w:rPr>
                          <w:sz w:val="16"/>
                          <w:szCs w:val="16"/>
                        </w:rPr>
                        <w:t>Bühlertal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de-DE"/>
        </w:rPr>
        <w:drawing>
          <wp:anchor distT="0" distB="0" distL="114300" distR="114300" simplePos="0" relativeHeight="251660288" behindDoc="1" locked="0" layoutInCell="1" allowOverlap="1" wp14:anchorId="2A83603B" wp14:editId="0D0F90FA">
            <wp:simplePos x="0" y="0"/>
            <wp:positionH relativeFrom="column">
              <wp:posOffset>3571875</wp:posOffset>
            </wp:positionH>
            <wp:positionV relativeFrom="paragraph">
              <wp:posOffset>167640</wp:posOffset>
            </wp:positionV>
            <wp:extent cx="2581275" cy="2309495"/>
            <wp:effectExtent l="0" t="0" r="9525" b="0"/>
            <wp:wrapThrough wrapText="bothSides">
              <wp:wrapPolygon edited="0">
                <wp:start x="0" y="0"/>
                <wp:lineTo x="0" y="21380"/>
                <wp:lineTo x="21520" y="21380"/>
                <wp:lineTo x="2152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8C0DAE" w:rsidP="002C7FB1">
            <w:pPr>
              <w:pStyle w:val="uwelistestandard"/>
            </w:pPr>
            <w:r>
              <w:t xml:space="preserve">N-Messer </w:t>
            </w:r>
            <w:r w:rsidR="00DF0E01">
              <w:t>Schönbrunn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DF0E01" w:rsidP="00C065A5">
            <w:pPr>
              <w:pStyle w:val="uwelistestandard"/>
            </w:pPr>
            <w:r>
              <w:t>28.00</w:t>
            </w:r>
            <w:r w:rsidR="00353E57">
              <w:t>.00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DF0E01" w:rsidP="00C065A5">
            <w:pPr>
              <w:pStyle w:val="uwelistestandard"/>
            </w:pPr>
            <w:r>
              <w:t>3440092.989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DF0E01" w:rsidP="00C065A5">
            <w:pPr>
              <w:pStyle w:val="uwelistestandard"/>
            </w:pPr>
            <w:r>
              <w:t>5390987.467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DF0E01" w:rsidP="00C065A5">
            <w:pPr>
              <w:pStyle w:val="uwelistestandard"/>
            </w:pPr>
            <w:r>
              <w:t>646.5</w:t>
            </w:r>
          </w:p>
        </w:tc>
      </w:tr>
    </w:tbl>
    <w:p w:rsidR="005A2CC8" w:rsidRPr="00D94C28" w:rsidRDefault="005A2CC8" w:rsidP="00C065A5">
      <w:pPr>
        <w:pStyle w:val="uwelistestandard"/>
      </w:pP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DF0E01" w:rsidP="00D94C28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82098" wp14:editId="7D4749D2">
                <wp:simplePos x="0" y="0"/>
                <wp:positionH relativeFrom="column">
                  <wp:posOffset>4671695</wp:posOffset>
                </wp:positionH>
                <wp:positionV relativeFrom="paragraph">
                  <wp:posOffset>175260</wp:posOffset>
                </wp:positionV>
                <wp:extent cx="52070" cy="209550"/>
                <wp:effectExtent l="57150" t="0" r="62230" b="571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209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67.85pt;margin-top:13.8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" strokecolor="black [3213]">
                <v:stroke endarrow="open"/>
              </v:shape>
            </w:pict>
          </mc:Fallback>
        </mc:AlternateContent>
      </w:r>
      <w:r w:rsidR="00D94C28" w:rsidRPr="00D94C28">
        <w:t xml:space="preserve">Wartungsintervall: </w:t>
      </w:r>
      <w:r w:rsidR="00D94C28">
        <w:t>monatlich</w:t>
      </w:r>
    </w:p>
    <w:p w:rsidR="007F2B18" w:rsidRPr="00D94C28" w:rsidRDefault="00DF0E01" w:rsidP="00C065A5">
      <w:pPr>
        <w:pStyle w:val="uweliste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7FEFE" wp14:editId="092E19F0">
                <wp:simplePos x="0" y="0"/>
                <wp:positionH relativeFrom="column">
                  <wp:posOffset>3975100</wp:posOffset>
                </wp:positionH>
                <wp:positionV relativeFrom="paragraph">
                  <wp:posOffset>164465</wp:posOffset>
                </wp:positionV>
                <wp:extent cx="1457325" cy="247650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E01" w:rsidRPr="00DF0E01" w:rsidRDefault="00DF0E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F0E01">
                              <w:rPr>
                                <w:sz w:val="16"/>
                                <w:szCs w:val="16"/>
                              </w:rPr>
                              <w:t>Pension Schönbrunn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3pt;margin-top:12.95pt;width:114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" stroked="f">
                <v:fill opacity="0"/>
                <v:textbox>
                  <w:txbxContent>
                    <w:p w:rsidR="00DF0E01" w:rsidRPr="00DF0E01" w:rsidRDefault="00DF0E01">
                      <w:pPr>
                        <w:rPr>
                          <w:sz w:val="16"/>
                          <w:szCs w:val="16"/>
                        </w:rPr>
                      </w:pPr>
                      <w:r w:rsidRPr="00DF0E01">
                        <w:rPr>
                          <w:sz w:val="16"/>
                          <w:szCs w:val="16"/>
                        </w:rPr>
                        <w:t>Pension Schönbrunn</w:t>
                      </w:r>
                    </w:p>
                  </w:txbxContent>
                </v:textbox>
              </v:shape>
            </w:pict>
          </mc:Fallback>
        </mc:AlternateContent>
      </w: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104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1901" w:type="dxa"/>
          </w:tcPr>
          <w:p w:rsidR="00C45B8E" w:rsidRPr="00D94C28" w:rsidRDefault="008C0DAE" w:rsidP="00D46E42">
            <w:pPr>
              <w:pStyle w:val="uwelistestandard"/>
            </w:pPr>
            <w:r>
              <w:t>Niederschlagsmesser</w:t>
            </w:r>
          </w:p>
        </w:tc>
        <w:tc>
          <w:tcPr>
            <w:tcW w:w="1914" w:type="dxa"/>
          </w:tcPr>
          <w:p w:rsidR="00C45B8E" w:rsidRPr="00D94C28" w:rsidRDefault="008C0DAE" w:rsidP="00791A94">
            <w:pPr>
              <w:pStyle w:val="uwelistestandard"/>
            </w:pPr>
            <w:r>
              <w:t xml:space="preserve">Davis + </w:t>
            </w:r>
            <w:proofErr w:type="spellStart"/>
            <w:r>
              <w:t>Hobo</w:t>
            </w:r>
            <w:proofErr w:type="spellEnd"/>
          </w:p>
        </w:tc>
        <w:tc>
          <w:tcPr>
            <w:tcW w:w="3055" w:type="dxa"/>
          </w:tcPr>
          <w:p w:rsidR="00C45B8E" w:rsidRDefault="008C0DAE" w:rsidP="00D46E42">
            <w:pPr>
              <w:pStyle w:val="uwelistestandard"/>
            </w:pPr>
            <w:r>
              <w:t>N-Summe</w:t>
            </w:r>
          </w:p>
          <w:p w:rsidR="008C0DAE" w:rsidRPr="00D94C28" w:rsidRDefault="008C0DAE" w:rsidP="00D46E42">
            <w:pPr>
              <w:pStyle w:val="uwelistestandard"/>
            </w:pPr>
            <w:r>
              <w:t>Lufttemperatur</w:t>
            </w:r>
          </w:p>
        </w:tc>
        <w:tc>
          <w:tcPr>
            <w:tcW w:w="1996" w:type="dxa"/>
          </w:tcPr>
          <w:p w:rsidR="00C45B8E" w:rsidRDefault="008C0DAE" w:rsidP="00D46E42">
            <w:pPr>
              <w:pStyle w:val="uwelistestandard"/>
            </w:pPr>
            <w:r>
              <w:t>mm</w:t>
            </w:r>
          </w:p>
          <w:p w:rsidR="00C45B8E" w:rsidRPr="00D94C28" w:rsidRDefault="00C45B8E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E01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94ABA"/>
    <w:rsid w:val="00AC4608"/>
    <w:rsid w:val="00AD1DA6"/>
    <w:rsid w:val="00AE6B05"/>
    <w:rsid w:val="00AF02FD"/>
    <w:rsid w:val="00B12C22"/>
    <w:rsid w:val="00B27913"/>
    <w:rsid w:val="00B411C2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2015-11-05T13:13:00Z</dcterms:created>
  <dcterms:modified xsi:type="dcterms:W3CDTF">2015-11-05T13:13:00Z</dcterms:modified>
</cp:coreProperties>
</file>