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F8724B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F946DE1" wp14:editId="7C483EE1">
            <wp:simplePos x="0" y="0"/>
            <wp:positionH relativeFrom="column">
              <wp:posOffset>3590925</wp:posOffset>
            </wp:positionH>
            <wp:positionV relativeFrom="paragraph">
              <wp:posOffset>196215</wp:posOffset>
            </wp:positionV>
            <wp:extent cx="2872105" cy="2200275"/>
            <wp:effectExtent l="0" t="0" r="4445" b="9525"/>
            <wp:wrapThrough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F8724B" w:rsidP="00F8724B">
            <w:pPr>
              <w:pStyle w:val="uwelistestandard"/>
            </w:pPr>
            <w:r w:rsidRPr="00F8724B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6B832F" wp14:editId="55947A1D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17780</wp:posOffset>
                      </wp:positionV>
                      <wp:extent cx="714375" cy="20955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724B" w:rsidRPr="00F8724B" w:rsidRDefault="00F872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8724B">
                                    <w:rPr>
                                      <w:sz w:val="16"/>
                                      <w:szCs w:val="16"/>
                                    </w:rPr>
                                    <w:t>Hundseck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66.95pt;margin-top:1.4pt;width:56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" stroked="f">
                      <v:fill opacity="0"/>
                      <v:textbox>
                        <w:txbxContent>
                          <w:p w:rsidR="00F8724B" w:rsidRPr="00F8724B" w:rsidRDefault="00F872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8724B">
                              <w:rPr>
                                <w:sz w:val="16"/>
                                <w:szCs w:val="16"/>
                              </w:rPr>
                              <w:t>Hundseck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AE">
              <w:t xml:space="preserve">N-Messer </w:t>
            </w:r>
            <w:proofErr w:type="spellStart"/>
            <w:r>
              <w:t>Schwabenbrünnele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F8724B" w:rsidP="00C065A5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D7C54" wp14:editId="59F78DF6">
                      <wp:simplePos x="0" y="0"/>
                      <wp:positionH relativeFrom="column">
                        <wp:posOffset>3404235</wp:posOffset>
                      </wp:positionH>
                      <wp:positionV relativeFrom="paragraph">
                        <wp:posOffset>39370</wp:posOffset>
                      </wp:positionV>
                      <wp:extent cx="52070" cy="209550"/>
                      <wp:effectExtent l="57150" t="0" r="62230" b="571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070" cy="209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268.05pt;margin-top:3.1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  <w:r w:rsidR="00DF0E01">
              <w:t>28.</w:t>
            </w:r>
            <w:r>
              <w:t>11.03.01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F8724B" w:rsidP="00C065A5">
            <w:pPr>
              <w:pStyle w:val="uwelistestandard"/>
            </w:pPr>
            <w:r>
              <w:t>3442007.862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F8724B" w:rsidP="00C065A5">
            <w:pPr>
              <w:pStyle w:val="uwelistestandard"/>
            </w:pPr>
            <w:r>
              <w:t>5389779.80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F8724B" w:rsidP="00C065A5">
            <w:pPr>
              <w:pStyle w:val="uwelistestandard"/>
            </w:pPr>
            <w:r>
              <w:t>964</w:t>
            </w:r>
            <w:bookmarkStart w:id="0" w:name="_GoBack"/>
            <w:bookmarkEnd w:id="0"/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24B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2015-11-05T13:18:00Z</dcterms:created>
  <dcterms:modified xsi:type="dcterms:W3CDTF">2015-11-05T13:18:00Z</dcterms:modified>
</cp:coreProperties>
</file>