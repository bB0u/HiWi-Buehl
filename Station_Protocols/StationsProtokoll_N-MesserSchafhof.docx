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4" w:rsidRPr="00D94C28" w:rsidRDefault="005A2CC8" w:rsidP="008C0EE4">
      <w:pPr>
        <w:pStyle w:val="uweliste1"/>
        <w:jc w:val="center"/>
      </w:pPr>
      <w:r w:rsidRPr="00D94C28">
        <w:t>Wartungs- und Protokollblatt</w:t>
      </w:r>
    </w:p>
    <w:p w:rsidR="00C065A5" w:rsidRPr="00D94C28" w:rsidRDefault="00C065A5" w:rsidP="00C065A5">
      <w:pPr>
        <w:pStyle w:val="uwelistestandard"/>
      </w:pPr>
    </w:p>
    <w:p w:rsidR="00C065A5" w:rsidRPr="00D94C28" w:rsidRDefault="00E4723A" w:rsidP="007F2B18">
      <w:pPr>
        <w:pStyle w:val="uweliste1"/>
        <w:rPr>
          <w:u w:val="single"/>
        </w:rPr>
      </w:pPr>
      <w:r w:rsidRPr="00D94C28">
        <w:rPr>
          <w:u w:val="single"/>
        </w:rPr>
        <w:t>Standort</w:t>
      </w:r>
    </w:p>
    <w:p w:rsidR="005A2CC8" w:rsidRPr="00D94C28" w:rsidRDefault="00A8583E" w:rsidP="00C065A5">
      <w:pPr>
        <w:pStyle w:val="uwelistestandard"/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2EA3629C" wp14:editId="4D0AD46F">
            <wp:simplePos x="0" y="0"/>
            <wp:positionH relativeFrom="column">
              <wp:posOffset>3705225</wp:posOffset>
            </wp:positionH>
            <wp:positionV relativeFrom="paragraph">
              <wp:posOffset>186690</wp:posOffset>
            </wp:positionV>
            <wp:extent cx="2714625" cy="2241550"/>
            <wp:effectExtent l="0" t="0" r="9525" b="6350"/>
            <wp:wrapThrough wrapText="bothSides">
              <wp:wrapPolygon edited="0">
                <wp:start x="0" y="0"/>
                <wp:lineTo x="0" y="21478"/>
                <wp:lineTo x="21524" y="21478"/>
                <wp:lineTo x="21524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3402"/>
      </w:tblGrid>
      <w:tr w:rsidR="005A2CC8" w:rsidRPr="00D94C28" w:rsidTr="0084421E">
        <w:tc>
          <w:tcPr>
            <w:tcW w:w="1951" w:type="dxa"/>
          </w:tcPr>
          <w:p w:rsidR="005A2CC8" w:rsidRPr="00D94C28" w:rsidRDefault="005A2CC8" w:rsidP="005A2CC8">
            <w:pPr>
              <w:pStyle w:val="uwelistestandard"/>
            </w:pPr>
            <w:r w:rsidRPr="00D94C28">
              <w:t>Name</w:t>
            </w:r>
          </w:p>
        </w:tc>
        <w:tc>
          <w:tcPr>
            <w:tcW w:w="3402" w:type="dxa"/>
          </w:tcPr>
          <w:p w:rsidR="005A2CC8" w:rsidRPr="00D94C28" w:rsidRDefault="008C0DAE" w:rsidP="00A8583E">
            <w:pPr>
              <w:pStyle w:val="uwelistestandard"/>
            </w:pPr>
            <w:r>
              <w:t xml:space="preserve">N-Messer </w:t>
            </w:r>
            <w:proofErr w:type="spellStart"/>
            <w:r w:rsidR="00A8583E">
              <w:t>Schafhof</w:t>
            </w:r>
            <w:proofErr w:type="spellEnd"/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C45B8E" w:rsidP="00C065A5">
            <w:pPr>
              <w:pStyle w:val="uwelistestandard"/>
            </w:pPr>
            <w:r>
              <w:t>Standort-</w:t>
            </w:r>
            <w:r w:rsidR="005A2CC8" w:rsidRPr="00D94C28">
              <w:t>ID</w:t>
            </w:r>
          </w:p>
        </w:tc>
        <w:tc>
          <w:tcPr>
            <w:tcW w:w="3402" w:type="dxa"/>
          </w:tcPr>
          <w:p w:rsidR="005A2CC8" w:rsidRPr="00D94C28" w:rsidRDefault="00DF0E01" w:rsidP="00C065A5">
            <w:pPr>
              <w:pStyle w:val="uwelistestandard"/>
            </w:pPr>
            <w:r>
              <w:t>28.</w:t>
            </w:r>
            <w:r w:rsidR="00F8724B">
              <w:t>1</w:t>
            </w:r>
            <w:r w:rsidR="00A8583E">
              <w:t>3.01.01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Rechtswert</w:t>
            </w:r>
          </w:p>
        </w:tc>
        <w:tc>
          <w:tcPr>
            <w:tcW w:w="3402" w:type="dxa"/>
          </w:tcPr>
          <w:p w:rsidR="005A2CC8" w:rsidRPr="00D94C28" w:rsidRDefault="00A8583E" w:rsidP="00C065A5">
            <w:pPr>
              <w:pStyle w:val="uwelistestandard"/>
            </w:pPr>
            <w:r>
              <w:t>3440519.00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proofErr w:type="spellStart"/>
            <w:r w:rsidRPr="00D94C28">
              <w:t>Hochwert</w:t>
            </w:r>
            <w:proofErr w:type="spellEnd"/>
          </w:p>
        </w:tc>
        <w:tc>
          <w:tcPr>
            <w:tcW w:w="3402" w:type="dxa"/>
          </w:tcPr>
          <w:p w:rsidR="005A2CC8" w:rsidRPr="00D94C28" w:rsidRDefault="00A8583E" w:rsidP="00C065A5">
            <w:pPr>
              <w:pStyle w:val="uwelistestandard"/>
            </w:pPr>
            <w:r>
              <w:t>5391980.00</w:t>
            </w:r>
          </w:p>
        </w:tc>
      </w:tr>
      <w:tr w:rsidR="005A2CC8" w:rsidRPr="00D94C28" w:rsidTr="0084421E">
        <w:tc>
          <w:tcPr>
            <w:tcW w:w="1951" w:type="dxa"/>
          </w:tcPr>
          <w:p w:rsidR="005A2CC8" w:rsidRPr="00D94C28" w:rsidRDefault="005A2CC8" w:rsidP="00C065A5">
            <w:pPr>
              <w:pStyle w:val="uwelistestandard"/>
            </w:pPr>
            <w:r w:rsidRPr="00D94C28">
              <w:t>Höhe über NN</w:t>
            </w:r>
          </w:p>
        </w:tc>
        <w:tc>
          <w:tcPr>
            <w:tcW w:w="3402" w:type="dxa"/>
          </w:tcPr>
          <w:p w:rsidR="005A2CC8" w:rsidRPr="00D94C28" w:rsidRDefault="00A8583E" w:rsidP="00C065A5">
            <w:pPr>
              <w:pStyle w:val="uwelistestandard"/>
            </w:pPr>
            <w:r>
              <w:t>474</w:t>
            </w:r>
            <w:bookmarkStart w:id="0" w:name="_GoBack"/>
            <w:bookmarkEnd w:id="0"/>
          </w:p>
        </w:tc>
      </w:tr>
    </w:tbl>
    <w:p w:rsidR="005A2CC8" w:rsidRPr="00D94C28" w:rsidRDefault="005A2CC8" w:rsidP="00C065A5">
      <w:pPr>
        <w:pStyle w:val="uwelistestandard"/>
      </w:pPr>
    </w:p>
    <w:p w:rsidR="007F2B18" w:rsidRPr="00D94C28" w:rsidRDefault="00A8583E" w:rsidP="007F2B18">
      <w:pPr>
        <w:pStyle w:val="uweliste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837F" wp14:editId="39D6608D">
                <wp:simplePos x="0" y="0"/>
                <wp:positionH relativeFrom="column">
                  <wp:posOffset>4747895</wp:posOffset>
                </wp:positionH>
                <wp:positionV relativeFrom="paragraph">
                  <wp:posOffset>177165</wp:posOffset>
                </wp:positionV>
                <wp:extent cx="52070" cy="209550"/>
                <wp:effectExtent l="57150" t="0" r="6223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" cy="2095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73.85pt;margin-top:13.95pt;width:4.1pt;height:1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" strokecolor="black [3213]">
                <v:stroke endarrow="open"/>
              </v:shape>
            </w:pict>
          </mc:Fallback>
        </mc:AlternateContent>
      </w:r>
      <w:r w:rsidR="007F2B18" w:rsidRPr="00D94C28">
        <w:t>Sonstige Standortinformationen</w:t>
      </w:r>
    </w:p>
    <w:p w:rsidR="007F2B18" w:rsidRPr="00D94C28" w:rsidRDefault="00055D7F" w:rsidP="00055D7F">
      <w:pPr>
        <w:pStyle w:val="Listenabsatz"/>
      </w:pPr>
      <w:r w:rsidRPr="00D94C28">
        <w:t>Alle Zeiten immer UTC!</w:t>
      </w:r>
      <w:r w:rsidR="002C7FB1" w:rsidRPr="002C7FB1">
        <w:rPr>
          <w:noProof/>
          <w:lang w:eastAsia="de-DE"/>
        </w:rPr>
        <w:t xml:space="preserve"> </w:t>
      </w:r>
    </w:p>
    <w:p w:rsidR="00D94C28" w:rsidRDefault="00D94C28" w:rsidP="00D94C28">
      <w:pPr>
        <w:pStyle w:val="Listenabsatz"/>
      </w:pPr>
      <w:r w:rsidRPr="00D94C28">
        <w:t xml:space="preserve">Wartungsintervall: </w:t>
      </w:r>
      <w:r>
        <w:t>monatlich</w:t>
      </w:r>
    </w:p>
    <w:p w:rsidR="007F2B18" w:rsidRPr="00D94C28" w:rsidRDefault="007F2B18" w:rsidP="00C065A5">
      <w:pPr>
        <w:pStyle w:val="uwelistestandard"/>
      </w:pPr>
    </w:p>
    <w:p w:rsidR="007F2B18" w:rsidRPr="00D94C28" w:rsidRDefault="007F2B18" w:rsidP="00C065A5">
      <w:pPr>
        <w:pStyle w:val="uwelistestandard"/>
      </w:pPr>
    </w:p>
    <w:p w:rsidR="00C065A5" w:rsidRPr="00D94C28" w:rsidRDefault="00C065A5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r w:rsidRPr="00D94C28">
        <w:rPr>
          <w:u w:val="single"/>
        </w:rPr>
        <w:t>Sensoren</w:t>
      </w:r>
    </w:p>
    <w:p w:rsidR="00A2580C" w:rsidRPr="00D94C28" w:rsidRDefault="00A2580C" w:rsidP="00C065A5">
      <w:pPr>
        <w:pStyle w:val="uwelistestandard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104"/>
        <w:gridCol w:w="1914"/>
        <w:gridCol w:w="3055"/>
        <w:gridCol w:w="1996"/>
      </w:tblGrid>
      <w:tr w:rsidR="00C45B8E" w:rsidRPr="00D94C28" w:rsidTr="00C45B8E">
        <w:tc>
          <w:tcPr>
            <w:tcW w:w="675" w:type="dxa"/>
          </w:tcPr>
          <w:p w:rsidR="00C45B8E" w:rsidRPr="00D94C28" w:rsidRDefault="00C45B8E" w:rsidP="00C065A5">
            <w:pPr>
              <w:pStyle w:val="uwelistestandard"/>
            </w:pPr>
            <w:r>
              <w:t>ID</w:t>
            </w:r>
          </w:p>
        </w:tc>
        <w:tc>
          <w:tcPr>
            <w:tcW w:w="1901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Name</w:t>
            </w:r>
          </w:p>
        </w:tc>
        <w:tc>
          <w:tcPr>
            <w:tcW w:w="1914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Fabrikat</w:t>
            </w:r>
          </w:p>
        </w:tc>
        <w:tc>
          <w:tcPr>
            <w:tcW w:w="3055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Messgröße</w:t>
            </w:r>
            <w:r>
              <w:t>n</w:t>
            </w:r>
          </w:p>
        </w:tc>
        <w:tc>
          <w:tcPr>
            <w:tcW w:w="1996" w:type="dxa"/>
          </w:tcPr>
          <w:p w:rsidR="00C45B8E" w:rsidRPr="00D94C28" w:rsidRDefault="00C45B8E" w:rsidP="00C065A5">
            <w:pPr>
              <w:pStyle w:val="uwelistestandard"/>
            </w:pPr>
            <w:r w:rsidRPr="00D94C28">
              <w:t>Messeinheit</w:t>
            </w:r>
          </w:p>
        </w:tc>
      </w:tr>
      <w:tr w:rsidR="00C45B8E" w:rsidRPr="00D94C28" w:rsidTr="00C45B8E">
        <w:tc>
          <w:tcPr>
            <w:tcW w:w="675" w:type="dxa"/>
          </w:tcPr>
          <w:p w:rsidR="00C45B8E" w:rsidRDefault="00C45B8E" w:rsidP="00D46E42">
            <w:pPr>
              <w:pStyle w:val="uwelistestandard"/>
            </w:pPr>
            <w:r>
              <w:t>_01</w:t>
            </w:r>
          </w:p>
        </w:tc>
        <w:tc>
          <w:tcPr>
            <w:tcW w:w="1901" w:type="dxa"/>
          </w:tcPr>
          <w:p w:rsidR="00C45B8E" w:rsidRPr="00D94C28" w:rsidRDefault="008C0DAE" w:rsidP="00D46E42">
            <w:pPr>
              <w:pStyle w:val="uwelistestandard"/>
            </w:pPr>
            <w:r>
              <w:t>Niederschlagsmesser</w:t>
            </w:r>
          </w:p>
        </w:tc>
        <w:tc>
          <w:tcPr>
            <w:tcW w:w="1914" w:type="dxa"/>
          </w:tcPr>
          <w:p w:rsidR="00C45B8E" w:rsidRPr="00D94C28" w:rsidRDefault="008C0DAE" w:rsidP="00791A94">
            <w:pPr>
              <w:pStyle w:val="uwelistestandard"/>
            </w:pPr>
            <w:r>
              <w:t xml:space="preserve">Davis + </w:t>
            </w:r>
            <w:proofErr w:type="spellStart"/>
            <w:r>
              <w:t>Hobo</w:t>
            </w:r>
            <w:proofErr w:type="spellEnd"/>
          </w:p>
        </w:tc>
        <w:tc>
          <w:tcPr>
            <w:tcW w:w="3055" w:type="dxa"/>
          </w:tcPr>
          <w:p w:rsidR="00C45B8E" w:rsidRDefault="008C0DAE" w:rsidP="00D46E42">
            <w:pPr>
              <w:pStyle w:val="uwelistestandard"/>
            </w:pPr>
            <w:r>
              <w:t>N-Summe</w:t>
            </w:r>
          </w:p>
          <w:p w:rsidR="008C0DAE" w:rsidRPr="00D94C28" w:rsidRDefault="008C0DAE" w:rsidP="00D46E42">
            <w:pPr>
              <w:pStyle w:val="uwelistestandard"/>
            </w:pPr>
            <w:r>
              <w:t>Lufttemperatur</w:t>
            </w:r>
          </w:p>
        </w:tc>
        <w:tc>
          <w:tcPr>
            <w:tcW w:w="1996" w:type="dxa"/>
          </w:tcPr>
          <w:p w:rsidR="00C45B8E" w:rsidRDefault="008C0DAE" w:rsidP="00D46E42">
            <w:pPr>
              <w:pStyle w:val="uwelistestandard"/>
            </w:pPr>
            <w:r>
              <w:t>mm</w:t>
            </w:r>
          </w:p>
          <w:p w:rsidR="00C45B8E" w:rsidRPr="00D94C28" w:rsidRDefault="00C45B8E" w:rsidP="00D46E42">
            <w:pPr>
              <w:pStyle w:val="uwelistestandard"/>
            </w:pPr>
            <w:r>
              <w:t>°C</w:t>
            </w:r>
          </w:p>
        </w:tc>
      </w:tr>
    </w:tbl>
    <w:p w:rsidR="00A2580C" w:rsidRPr="00D94C28" w:rsidRDefault="00A2580C" w:rsidP="00C065A5">
      <w:pPr>
        <w:pStyle w:val="uwelistestandard"/>
      </w:pPr>
    </w:p>
    <w:p w:rsidR="00A2580C" w:rsidRPr="00D94C28" w:rsidRDefault="00A2580C" w:rsidP="00C065A5">
      <w:pPr>
        <w:pStyle w:val="uwelistestandard"/>
      </w:pPr>
    </w:p>
    <w:p w:rsidR="005A2CC8" w:rsidRPr="00D94C28" w:rsidRDefault="005A2CC8" w:rsidP="007F2B18">
      <w:pPr>
        <w:pStyle w:val="uweliste1"/>
        <w:rPr>
          <w:u w:val="single"/>
        </w:rPr>
      </w:pPr>
      <w:proofErr w:type="spellStart"/>
      <w:r w:rsidRPr="00D94C28">
        <w:rPr>
          <w:u w:val="single"/>
        </w:rPr>
        <w:t>To</w:t>
      </w:r>
      <w:proofErr w:type="spellEnd"/>
      <w:r w:rsidRPr="00D94C28">
        <w:rPr>
          <w:u w:val="single"/>
        </w:rPr>
        <w:t xml:space="preserve"> </w:t>
      </w:r>
      <w:proofErr w:type="spellStart"/>
      <w:r w:rsidRPr="00D94C28">
        <w:rPr>
          <w:u w:val="single"/>
        </w:rPr>
        <w:t>Do's</w:t>
      </w:r>
      <w:proofErr w:type="spellEnd"/>
      <w:r w:rsidR="007F2B18" w:rsidRPr="00D94C28">
        <w:rPr>
          <w:u w:val="single"/>
        </w:rPr>
        <w:t xml:space="preserve"> / Wartungsinformationen</w:t>
      </w:r>
    </w:p>
    <w:p w:rsidR="00A2580C" w:rsidRPr="00D94C28" w:rsidRDefault="00A2580C" w:rsidP="00C065A5">
      <w:pPr>
        <w:pStyle w:val="uwelistestandard"/>
      </w:pPr>
    </w:p>
    <w:p w:rsidR="00644F03" w:rsidRPr="006062C1" w:rsidRDefault="00644F03" w:rsidP="00644F03">
      <w:pPr>
        <w:pStyle w:val="Listenabsatz"/>
      </w:pPr>
      <w:r w:rsidRPr="006062C1">
        <w:t>Protokollieren</w:t>
      </w:r>
    </w:p>
    <w:p w:rsidR="00644F03" w:rsidRPr="006062C1" w:rsidRDefault="00644F03" w:rsidP="00644F03">
      <w:pPr>
        <w:pStyle w:val="Listenabsatz"/>
        <w:numPr>
          <w:ilvl w:val="1"/>
          <w:numId w:val="5"/>
        </w:numPr>
      </w:pPr>
      <w:r w:rsidRPr="006062C1">
        <w:t xml:space="preserve">Aktuelles Wetter (Sonne, Regen, </w:t>
      </w:r>
      <w:r w:rsidR="00E173E3" w:rsidRPr="006062C1">
        <w:t xml:space="preserve">Schnee, ca. </w:t>
      </w:r>
      <w:r w:rsidRPr="006062C1">
        <w:t>Lufttemperatur)</w:t>
      </w:r>
    </w:p>
    <w:p w:rsidR="00644F03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 xml:space="preserve">Ausfall oder </w:t>
      </w:r>
      <w:r w:rsidR="00644F03" w:rsidRPr="006062C1">
        <w:t>Verschmutzungen</w:t>
      </w:r>
      <w:r w:rsidRPr="006062C1">
        <w:t xml:space="preserve"> der Sensoren</w:t>
      </w:r>
    </w:p>
    <w:p w:rsidR="00014CEC" w:rsidRPr="006062C1" w:rsidRDefault="00014CEC" w:rsidP="00644F03">
      <w:pPr>
        <w:pStyle w:val="Listenabsatz"/>
        <w:numPr>
          <w:ilvl w:val="1"/>
          <w:numId w:val="5"/>
        </w:numPr>
      </w:pPr>
      <w:r w:rsidRPr="006062C1">
        <w:t>Durchgeführte Wartungsmaßnahmen (</w:t>
      </w:r>
      <w:r w:rsidR="00E173E3" w:rsidRPr="006062C1">
        <w:t xml:space="preserve">z.B. </w:t>
      </w:r>
      <w:r w:rsidRPr="006062C1">
        <w:t>Batteriewechsel)</w:t>
      </w:r>
    </w:p>
    <w:p w:rsidR="009F03E0" w:rsidRDefault="009F03E0" w:rsidP="00644F03">
      <w:pPr>
        <w:pStyle w:val="Listenabsatz"/>
        <w:numPr>
          <w:ilvl w:val="1"/>
          <w:numId w:val="5"/>
        </w:numPr>
      </w:pPr>
      <w:r w:rsidRPr="006062C1">
        <w:t>Durchgeführte Handmessungen für Plausibilitätskontrolle</w:t>
      </w:r>
    </w:p>
    <w:p w:rsidR="006062C1" w:rsidRDefault="006062C1" w:rsidP="006062C1">
      <w:pPr>
        <w:pStyle w:val="Listenabsatz"/>
      </w:pPr>
      <w:r>
        <w:t>Weiteres siehe Sensorblatt</w:t>
      </w:r>
    </w:p>
    <w:p w:rsidR="002C7FB1" w:rsidRPr="006062C1" w:rsidRDefault="002C7FB1" w:rsidP="002C7FB1"/>
    <w:p w:rsidR="00A2580C" w:rsidRPr="00D94C28" w:rsidRDefault="00A2580C" w:rsidP="00C065A5">
      <w:pPr>
        <w:pStyle w:val="uwelistestandard"/>
      </w:pPr>
    </w:p>
    <w:p w:rsidR="00C065A5" w:rsidRPr="00D94C28" w:rsidRDefault="00C065A5">
      <w:r w:rsidRPr="00D94C28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7513"/>
      </w:tblGrid>
      <w:tr w:rsidR="00C065A5" w:rsidRPr="00D94C28" w:rsidTr="00C065A5">
        <w:tc>
          <w:tcPr>
            <w:tcW w:w="1526" w:type="dxa"/>
          </w:tcPr>
          <w:p w:rsidR="00C065A5" w:rsidRPr="00D94C28" w:rsidRDefault="00C065A5" w:rsidP="00C065A5">
            <w:r w:rsidRPr="00D94C28">
              <w:lastRenderedPageBreak/>
              <w:t>Datum</w:t>
            </w:r>
            <w:r w:rsidR="005A474A" w:rsidRPr="00D94C28">
              <w:t xml:space="preserve"> / Uhrzeit (UTC)</w:t>
            </w:r>
          </w:p>
        </w:tc>
        <w:tc>
          <w:tcPr>
            <w:tcW w:w="1559" w:type="dxa"/>
          </w:tcPr>
          <w:p w:rsidR="00C065A5" w:rsidRPr="00D94C28" w:rsidRDefault="00C065A5" w:rsidP="00C065A5">
            <w:r w:rsidRPr="00D94C28">
              <w:t>Wer</w:t>
            </w:r>
          </w:p>
        </w:tc>
        <w:tc>
          <w:tcPr>
            <w:tcW w:w="7513" w:type="dxa"/>
          </w:tcPr>
          <w:p w:rsidR="00C065A5" w:rsidRPr="00D94C28" w:rsidRDefault="00C065A5" w:rsidP="00C065A5">
            <w:r w:rsidRPr="00D94C28">
              <w:t>Tätigkeit / Beobachtung</w:t>
            </w:r>
          </w:p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  <w:tr w:rsidR="00C065A5" w:rsidRPr="00D94C28" w:rsidTr="00C065A5">
        <w:trPr>
          <w:trHeight w:val="1134"/>
        </w:trPr>
        <w:tc>
          <w:tcPr>
            <w:tcW w:w="1526" w:type="dxa"/>
          </w:tcPr>
          <w:p w:rsidR="00C065A5" w:rsidRPr="00D94C28" w:rsidRDefault="00C065A5" w:rsidP="00C065A5"/>
        </w:tc>
        <w:tc>
          <w:tcPr>
            <w:tcW w:w="1559" w:type="dxa"/>
          </w:tcPr>
          <w:p w:rsidR="00C065A5" w:rsidRPr="00D94C28" w:rsidRDefault="00C065A5" w:rsidP="00C065A5"/>
        </w:tc>
        <w:tc>
          <w:tcPr>
            <w:tcW w:w="7513" w:type="dxa"/>
          </w:tcPr>
          <w:p w:rsidR="00C065A5" w:rsidRPr="00D94C28" w:rsidRDefault="00C065A5" w:rsidP="00C065A5"/>
        </w:tc>
      </w:tr>
    </w:tbl>
    <w:p w:rsidR="00C065A5" w:rsidRPr="00D94C28" w:rsidRDefault="00C065A5" w:rsidP="00C065A5"/>
    <w:sectPr w:rsidR="00C065A5" w:rsidRPr="00D94C28" w:rsidSect="00C065A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322" w:rsidRDefault="00E60322" w:rsidP="00C065A5">
      <w:pPr>
        <w:spacing w:after="0" w:line="240" w:lineRule="auto"/>
      </w:pPr>
      <w:r>
        <w:separator/>
      </w:r>
    </w:p>
  </w:endnote>
  <w:end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6876711"/>
      <w:docPartObj>
        <w:docPartGallery w:val="Page Numbers (Bottom of Page)"/>
        <w:docPartUnique/>
      </w:docPartObj>
    </w:sdtPr>
    <w:sdtEndPr/>
    <w:sdtContent>
      <w:p w:rsidR="00C065A5" w:rsidRDefault="00C065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83E">
          <w:rPr>
            <w:noProof/>
          </w:rPr>
          <w:t>1</w:t>
        </w:r>
        <w:r>
          <w:fldChar w:fldCharType="end"/>
        </w:r>
      </w:p>
    </w:sdtContent>
  </w:sdt>
  <w:p w:rsidR="00C065A5" w:rsidRDefault="00C065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322" w:rsidRDefault="00E60322" w:rsidP="00C065A5">
      <w:pPr>
        <w:spacing w:after="0" w:line="240" w:lineRule="auto"/>
      </w:pPr>
      <w:r>
        <w:separator/>
      </w:r>
    </w:p>
  </w:footnote>
  <w:footnote w:type="continuationSeparator" w:id="0">
    <w:p w:rsidR="00E60322" w:rsidRDefault="00E60322" w:rsidP="00C06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10A0"/>
    <w:multiLevelType w:val="multilevel"/>
    <w:tmpl w:val="0407001D"/>
    <w:styleLink w:val="uwelistebulle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C8708D"/>
    <w:multiLevelType w:val="hybridMultilevel"/>
    <w:tmpl w:val="BC188088"/>
    <w:lvl w:ilvl="0" w:tplc="AA226180">
      <w:start w:val="1"/>
      <w:numFmt w:val="bullet"/>
      <w:pStyle w:val="zzstandardliste2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8EDA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="Times New Roman" w:hAnsi="Arial" w:cs="Aria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CD3158"/>
    <w:multiLevelType w:val="hybridMultilevel"/>
    <w:tmpl w:val="3E501842"/>
    <w:lvl w:ilvl="0" w:tplc="0ABE6594">
      <w:start w:val="1"/>
      <w:numFmt w:val="decimal"/>
      <w:pStyle w:val="uweliste0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F5037"/>
    <w:multiLevelType w:val="multilevel"/>
    <w:tmpl w:val="0407001D"/>
    <w:numStyleLink w:val="uwelistebullet2"/>
  </w:abstractNum>
  <w:abstractNum w:abstractNumId="4">
    <w:nsid w:val="35053457"/>
    <w:multiLevelType w:val="multilevel"/>
    <w:tmpl w:val="0407001D"/>
    <w:numStyleLink w:val="uwelistebullet1"/>
  </w:abstractNum>
  <w:abstractNum w:abstractNumId="5">
    <w:nsid w:val="50790118"/>
    <w:multiLevelType w:val="multilevel"/>
    <w:tmpl w:val="0407001D"/>
    <w:styleLink w:val="uwelistebulle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5064FA"/>
    <w:multiLevelType w:val="multilevel"/>
    <w:tmpl w:val="B4D84E50"/>
    <w:lvl w:ilvl="0">
      <w:start w:val="1"/>
      <w:numFmt w:val="bullet"/>
      <w:pStyle w:val="Listenabsatz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F7"/>
    <w:rsid w:val="00007251"/>
    <w:rsid w:val="00014CEC"/>
    <w:rsid w:val="00033BE0"/>
    <w:rsid w:val="00043057"/>
    <w:rsid w:val="0004447F"/>
    <w:rsid w:val="000474F3"/>
    <w:rsid w:val="00055D7F"/>
    <w:rsid w:val="00056463"/>
    <w:rsid w:val="00073D69"/>
    <w:rsid w:val="00077D4E"/>
    <w:rsid w:val="00095E17"/>
    <w:rsid w:val="000A2A85"/>
    <w:rsid w:val="000B0723"/>
    <w:rsid w:val="000C2388"/>
    <w:rsid w:val="000C4C13"/>
    <w:rsid w:val="000C5B49"/>
    <w:rsid w:val="000D291C"/>
    <w:rsid w:val="000D3B3C"/>
    <w:rsid w:val="000E5FAE"/>
    <w:rsid w:val="00113B63"/>
    <w:rsid w:val="00142C31"/>
    <w:rsid w:val="0014486B"/>
    <w:rsid w:val="00151449"/>
    <w:rsid w:val="00173F2B"/>
    <w:rsid w:val="00193BC0"/>
    <w:rsid w:val="001A28DD"/>
    <w:rsid w:val="001B1ACE"/>
    <w:rsid w:val="001D2429"/>
    <w:rsid w:val="00200E9F"/>
    <w:rsid w:val="00204B02"/>
    <w:rsid w:val="0020763B"/>
    <w:rsid w:val="00223D0C"/>
    <w:rsid w:val="0022432B"/>
    <w:rsid w:val="00225679"/>
    <w:rsid w:val="0024584C"/>
    <w:rsid w:val="00260484"/>
    <w:rsid w:val="00260A4A"/>
    <w:rsid w:val="00266F54"/>
    <w:rsid w:val="00285FC2"/>
    <w:rsid w:val="002924F5"/>
    <w:rsid w:val="002B3584"/>
    <w:rsid w:val="002C68C9"/>
    <w:rsid w:val="002C7EDC"/>
    <w:rsid w:val="002C7FB1"/>
    <w:rsid w:val="002D61FC"/>
    <w:rsid w:val="002D7836"/>
    <w:rsid w:val="00300C63"/>
    <w:rsid w:val="003158E6"/>
    <w:rsid w:val="00315BF9"/>
    <w:rsid w:val="00323F43"/>
    <w:rsid w:val="00330A5C"/>
    <w:rsid w:val="00336095"/>
    <w:rsid w:val="00353E57"/>
    <w:rsid w:val="00375D5B"/>
    <w:rsid w:val="003843EA"/>
    <w:rsid w:val="00392D0E"/>
    <w:rsid w:val="003953BE"/>
    <w:rsid w:val="003C5FA7"/>
    <w:rsid w:val="00432C5D"/>
    <w:rsid w:val="00434F3B"/>
    <w:rsid w:val="00463E08"/>
    <w:rsid w:val="00497CFE"/>
    <w:rsid w:val="004B3B0D"/>
    <w:rsid w:val="004B64EC"/>
    <w:rsid w:val="004B6E81"/>
    <w:rsid w:val="004D15F9"/>
    <w:rsid w:val="004D2A1E"/>
    <w:rsid w:val="004F5262"/>
    <w:rsid w:val="004F7664"/>
    <w:rsid w:val="00503944"/>
    <w:rsid w:val="0051469A"/>
    <w:rsid w:val="005216A2"/>
    <w:rsid w:val="0053293A"/>
    <w:rsid w:val="00534332"/>
    <w:rsid w:val="005352F3"/>
    <w:rsid w:val="00543AB9"/>
    <w:rsid w:val="00574004"/>
    <w:rsid w:val="005830B1"/>
    <w:rsid w:val="005859A9"/>
    <w:rsid w:val="00595FD4"/>
    <w:rsid w:val="005A2CC8"/>
    <w:rsid w:val="005A474A"/>
    <w:rsid w:val="005B08E2"/>
    <w:rsid w:val="005C24B3"/>
    <w:rsid w:val="005E2320"/>
    <w:rsid w:val="005E7979"/>
    <w:rsid w:val="005F3711"/>
    <w:rsid w:val="006062C1"/>
    <w:rsid w:val="00623ADF"/>
    <w:rsid w:val="006306A2"/>
    <w:rsid w:val="00643627"/>
    <w:rsid w:val="00644F03"/>
    <w:rsid w:val="006528D7"/>
    <w:rsid w:val="006832BA"/>
    <w:rsid w:val="006A4F2F"/>
    <w:rsid w:val="006C5512"/>
    <w:rsid w:val="006E203B"/>
    <w:rsid w:val="007110DF"/>
    <w:rsid w:val="00721A1A"/>
    <w:rsid w:val="00727199"/>
    <w:rsid w:val="0073518F"/>
    <w:rsid w:val="0074046E"/>
    <w:rsid w:val="00783C05"/>
    <w:rsid w:val="00791A94"/>
    <w:rsid w:val="007B014A"/>
    <w:rsid w:val="007B0AA5"/>
    <w:rsid w:val="007D1145"/>
    <w:rsid w:val="007D3462"/>
    <w:rsid w:val="007D368A"/>
    <w:rsid w:val="007D557B"/>
    <w:rsid w:val="007D7D1B"/>
    <w:rsid w:val="007E6936"/>
    <w:rsid w:val="007F2B18"/>
    <w:rsid w:val="007F6BCC"/>
    <w:rsid w:val="00804228"/>
    <w:rsid w:val="00805DD1"/>
    <w:rsid w:val="0084421E"/>
    <w:rsid w:val="0084772F"/>
    <w:rsid w:val="00847AC7"/>
    <w:rsid w:val="00862AB1"/>
    <w:rsid w:val="008912D6"/>
    <w:rsid w:val="008B40D0"/>
    <w:rsid w:val="008B61AA"/>
    <w:rsid w:val="008C0DAE"/>
    <w:rsid w:val="008C0EE4"/>
    <w:rsid w:val="008C5C83"/>
    <w:rsid w:val="008D2DA7"/>
    <w:rsid w:val="0091137E"/>
    <w:rsid w:val="009214C8"/>
    <w:rsid w:val="009216C5"/>
    <w:rsid w:val="00971228"/>
    <w:rsid w:val="00973822"/>
    <w:rsid w:val="009743A9"/>
    <w:rsid w:val="009856D9"/>
    <w:rsid w:val="009906AA"/>
    <w:rsid w:val="009F03E0"/>
    <w:rsid w:val="009F2086"/>
    <w:rsid w:val="00A017E8"/>
    <w:rsid w:val="00A02504"/>
    <w:rsid w:val="00A052CB"/>
    <w:rsid w:val="00A173AD"/>
    <w:rsid w:val="00A25544"/>
    <w:rsid w:val="00A2580C"/>
    <w:rsid w:val="00A25A18"/>
    <w:rsid w:val="00A266D4"/>
    <w:rsid w:val="00A346A4"/>
    <w:rsid w:val="00A36055"/>
    <w:rsid w:val="00A46E9F"/>
    <w:rsid w:val="00A65850"/>
    <w:rsid w:val="00A84765"/>
    <w:rsid w:val="00A84D60"/>
    <w:rsid w:val="00A8583E"/>
    <w:rsid w:val="00A94ABA"/>
    <w:rsid w:val="00AC4608"/>
    <w:rsid w:val="00AD1DA6"/>
    <w:rsid w:val="00AE6B05"/>
    <w:rsid w:val="00AF02FD"/>
    <w:rsid w:val="00B12C22"/>
    <w:rsid w:val="00B27913"/>
    <w:rsid w:val="00B411C2"/>
    <w:rsid w:val="00B4283B"/>
    <w:rsid w:val="00B7620E"/>
    <w:rsid w:val="00B95C7B"/>
    <w:rsid w:val="00BC1D13"/>
    <w:rsid w:val="00BF6765"/>
    <w:rsid w:val="00C065A5"/>
    <w:rsid w:val="00C13EC9"/>
    <w:rsid w:val="00C17DE3"/>
    <w:rsid w:val="00C313D1"/>
    <w:rsid w:val="00C45B8E"/>
    <w:rsid w:val="00C4747B"/>
    <w:rsid w:val="00C53A8F"/>
    <w:rsid w:val="00C668B7"/>
    <w:rsid w:val="00C714C5"/>
    <w:rsid w:val="00C81F80"/>
    <w:rsid w:val="00C83511"/>
    <w:rsid w:val="00C83CC9"/>
    <w:rsid w:val="00C90E70"/>
    <w:rsid w:val="00C9645C"/>
    <w:rsid w:val="00CA312E"/>
    <w:rsid w:val="00CC0D15"/>
    <w:rsid w:val="00CE306B"/>
    <w:rsid w:val="00CF3415"/>
    <w:rsid w:val="00D01ABE"/>
    <w:rsid w:val="00D10B40"/>
    <w:rsid w:val="00D12D22"/>
    <w:rsid w:val="00D235F7"/>
    <w:rsid w:val="00D5167E"/>
    <w:rsid w:val="00D65789"/>
    <w:rsid w:val="00D83956"/>
    <w:rsid w:val="00D83BF1"/>
    <w:rsid w:val="00D86F5E"/>
    <w:rsid w:val="00D87914"/>
    <w:rsid w:val="00D902DA"/>
    <w:rsid w:val="00D94C28"/>
    <w:rsid w:val="00D9712E"/>
    <w:rsid w:val="00DD09F8"/>
    <w:rsid w:val="00DD260F"/>
    <w:rsid w:val="00DD68CC"/>
    <w:rsid w:val="00DE5BE2"/>
    <w:rsid w:val="00DF0E01"/>
    <w:rsid w:val="00E13D26"/>
    <w:rsid w:val="00E173E3"/>
    <w:rsid w:val="00E22EAE"/>
    <w:rsid w:val="00E265DB"/>
    <w:rsid w:val="00E3132F"/>
    <w:rsid w:val="00E44236"/>
    <w:rsid w:val="00E4723A"/>
    <w:rsid w:val="00E51FB4"/>
    <w:rsid w:val="00E60322"/>
    <w:rsid w:val="00E64ADC"/>
    <w:rsid w:val="00E7079C"/>
    <w:rsid w:val="00E874A4"/>
    <w:rsid w:val="00E905BF"/>
    <w:rsid w:val="00E93513"/>
    <w:rsid w:val="00E93625"/>
    <w:rsid w:val="00E95146"/>
    <w:rsid w:val="00EB0506"/>
    <w:rsid w:val="00EB16A3"/>
    <w:rsid w:val="00EE598A"/>
    <w:rsid w:val="00EE5AD4"/>
    <w:rsid w:val="00EE5BDE"/>
    <w:rsid w:val="00EF5366"/>
    <w:rsid w:val="00EF6806"/>
    <w:rsid w:val="00EF77F7"/>
    <w:rsid w:val="00F21655"/>
    <w:rsid w:val="00F32682"/>
    <w:rsid w:val="00F367AC"/>
    <w:rsid w:val="00F37ADC"/>
    <w:rsid w:val="00F40338"/>
    <w:rsid w:val="00F46783"/>
    <w:rsid w:val="00F571AB"/>
    <w:rsid w:val="00F721F5"/>
    <w:rsid w:val="00F8724B"/>
    <w:rsid w:val="00FB4CC6"/>
    <w:rsid w:val="00FC0A86"/>
    <w:rsid w:val="00FC1163"/>
    <w:rsid w:val="00FC2818"/>
    <w:rsid w:val="00FC30DD"/>
    <w:rsid w:val="00FC44E9"/>
    <w:rsid w:val="00FF73DF"/>
    <w:rsid w:val="00F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74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welistestandard">
    <w:name w:val="uwe_liste_standard"/>
    <w:basedOn w:val="Standard"/>
    <w:qFormat/>
    <w:rsid w:val="00EB16A3"/>
    <w:pPr>
      <w:spacing w:after="40" w:line="240" w:lineRule="auto"/>
    </w:pPr>
  </w:style>
  <w:style w:type="paragraph" w:customStyle="1" w:styleId="uweliste1">
    <w:name w:val="uwe_liste_ü1"/>
    <w:basedOn w:val="uwelistestandard"/>
    <w:next w:val="uwelistestandard"/>
    <w:qFormat/>
    <w:rsid w:val="00FB4CC6"/>
    <w:pPr>
      <w:spacing w:after="120"/>
    </w:pPr>
    <w:rPr>
      <w:b/>
    </w:rPr>
  </w:style>
  <w:style w:type="numbering" w:customStyle="1" w:styleId="uwelistebullet1">
    <w:name w:val="uwe_liste_bullet1"/>
    <w:basedOn w:val="KeineListe"/>
    <w:uiPriority w:val="99"/>
    <w:rsid w:val="00056463"/>
    <w:pPr>
      <w:numPr>
        <w:numId w:val="1"/>
      </w:numPr>
    </w:pPr>
  </w:style>
  <w:style w:type="paragraph" w:styleId="Listenabsatz">
    <w:name w:val="List Paragraph"/>
    <w:basedOn w:val="uwelistestandard"/>
    <w:uiPriority w:val="34"/>
    <w:qFormat/>
    <w:rsid w:val="00056463"/>
    <w:pPr>
      <w:numPr>
        <w:numId w:val="5"/>
      </w:numPr>
    </w:pPr>
  </w:style>
  <w:style w:type="numbering" w:customStyle="1" w:styleId="uwelistebullet2">
    <w:name w:val="uwe_liste_bullet2"/>
    <w:basedOn w:val="KeineListe"/>
    <w:uiPriority w:val="99"/>
    <w:rsid w:val="00056463"/>
    <w:pPr>
      <w:numPr>
        <w:numId w:val="3"/>
      </w:numPr>
    </w:pPr>
  </w:style>
  <w:style w:type="paragraph" w:customStyle="1" w:styleId="uweliste0">
    <w:name w:val="uwe_liste_ü0"/>
    <w:basedOn w:val="uweliste1"/>
    <w:next w:val="uweliste1"/>
    <w:qFormat/>
    <w:rsid w:val="00C4747B"/>
    <w:pPr>
      <w:numPr>
        <w:numId w:val="6"/>
      </w:numPr>
      <w:ind w:left="357" w:hanging="357"/>
    </w:pPr>
    <w:rPr>
      <w:u w:val="single"/>
    </w:rPr>
  </w:style>
  <w:style w:type="character" w:styleId="Hyperlink">
    <w:name w:val="Hyperlink"/>
    <w:basedOn w:val="Absatz-Standardschriftart"/>
    <w:uiPriority w:val="99"/>
    <w:unhideWhenUsed/>
    <w:rsid w:val="00AE6B0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E2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5C24B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C24B3"/>
    <w:rPr>
      <w:rFonts w:ascii="Calibri" w:hAnsi="Calibri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65A5"/>
  </w:style>
  <w:style w:type="paragraph" w:styleId="Fuzeile">
    <w:name w:val="footer"/>
    <w:basedOn w:val="Standard"/>
    <w:link w:val="FuzeileZchn"/>
    <w:uiPriority w:val="99"/>
    <w:unhideWhenUsed/>
    <w:rsid w:val="00C065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65A5"/>
  </w:style>
  <w:style w:type="paragraph" w:customStyle="1" w:styleId="zzstandardliste2">
    <w:name w:val="zz_standard_liste_2"/>
    <w:basedOn w:val="Standard"/>
    <w:rsid w:val="0073518F"/>
    <w:pPr>
      <w:numPr>
        <w:numId w:val="3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4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42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_Betrieb\01_Verwaltung\Vorlagen\Vorlage_Uwe_Lis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Vorlage_Uwe_Liste.dotx</Template>
  <TotalTime>0</TotalTime>
  <Pages>2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ehret</dc:creator>
  <cp:lastModifiedBy>Jannick Strueven</cp:lastModifiedBy>
  <cp:revision>2</cp:revision>
  <cp:lastPrinted>2012-05-22T11:57:00Z</cp:lastPrinted>
  <dcterms:created xsi:type="dcterms:W3CDTF">2015-11-05T13:34:00Z</dcterms:created>
  <dcterms:modified xsi:type="dcterms:W3CDTF">2015-11-05T13:34:00Z</dcterms:modified>
</cp:coreProperties>
</file>