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E13D26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F60A6AE" wp14:editId="29E73D13">
            <wp:simplePos x="0" y="0"/>
            <wp:positionH relativeFrom="column">
              <wp:posOffset>3704590</wp:posOffset>
            </wp:positionH>
            <wp:positionV relativeFrom="paragraph">
              <wp:posOffset>182880</wp:posOffset>
            </wp:positionV>
            <wp:extent cx="2541270" cy="2457450"/>
            <wp:effectExtent l="0" t="0" r="0" b="0"/>
            <wp:wrapThrough wrapText="bothSides">
              <wp:wrapPolygon edited="0">
                <wp:start x="0" y="0"/>
                <wp:lineTo x="0" y="21433"/>
                <wp:lineTo x="21373" y="21433"/>
                <wp:lineTo x="21373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E13D26">
            <w:pPr>
              <w:pStyle w:val="uwelistestandard"/>
            </w:pPr>
            <w:r>
              <w:t xml:space="preserve">N-Messer </w:t>
            </w:r>
            <w:r w:rsidR="00E13D26">
              <w:t xml:space="preserve">Sportplatz </w:t>
            </w:r>
            <w:proofErr w:type="spellStart"/>
            <w:r w:rsidR="00E13D26">
              <w:t>Obertal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F8724B">
              <w:t>1</w:t>
            </w:r>
            <w:r w:rsidR="00E13D26">
              <w:t>5</w:t>
            </w:r>
            <w:r w:rsidR="00B4283B">
              <w:t>.01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E13D26" w:rsidP="00C065A5">
            <w:pPr>
              <w:pStyle w:val="uwelistestandard"/>
            </w:pPr>
            <w:r>
              <w:t>3439038.89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E13D26" w:rsidP="00C065A5">
            <w:pPr>
              <w:pStyle w:val="uwelistestandard"/>
            </w:pPr>
            <w:r>
              <w:t>5394793.77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B4283B" w:rsidP="00C065A5">
            <w:pPr>
              <w:pStyle w:val="uwelistestandard"/>
            </w:pPr>
            <w:r>
              <w:t>3</w:t>
            </w:r>
            <w:r w:rsidR="00E13D26">
              <w:t>26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E13D26" w:rsidP="00055D7F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A3AAB" wp14:editId="2859606E">
                <wp:simplePos x="0" y="0"/>
                <wp:positionH relativeFrom="column">
                  <wp:posOffset>4728845</wp:posOffset>
                </wp:positionH>
                <wp:positionV relativeFrom="paragraph">
                  <wp:posOffset>102235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72.35pt;margin-top:8.0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q6UUTOAAAAAJ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055D7F"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  <w:bookmarkStart w:id="0" w:name="_GoBack"/>
      <w:bookmarkEnd w:id="0"/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D26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2015-11-05T13:27:00Z</dcterms:created>
  <dcterms:modified xsi:type="dcterms:W3CDTF">2015-11-05T13:27:00Z</dcterms:modified>
</cp:coreProperties>
</file>