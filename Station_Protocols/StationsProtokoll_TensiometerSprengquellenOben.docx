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5A2CC8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124C1F" w:rsidP="00A8583E">
            <w:pPr>
              <w:pStyle w:val="uwelistestandar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1312" behindDoc="0" locked="0" layoutInCell="1" allowOverlap="1" wp14:anchorId="6D692D09" wp14:editId="76F1B3F8">
                  <wp:simplePos x="0" y="0"/>
                  <wp:positionH relativeFrom="column">
                    <wp:posOffset>2361565</wp:posOffset>
                  </wp:positionH>
                  <wp:positionV relativeFrom="paragraph">
                    <wp:posOffset>-5715</wp:posOffset>
                  </wp:positionV>
                  <wp:extent cx="3037840" cy="3228975"/>
                  <wp:effectExtent l="0" t="0" r="0" b="952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84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BB31B0">
              <w:t>Tensiometer</w:t>
            </w:r>
            <w:proofErr w:type="spellEnd"/>
            <w:r w:rsidR="00BB31B0">
              <w:t xml:space="preserve"> </w:t>
            </w:r>
            <w:r>
              <w:t>Sprengquellen Oben Nord (Links)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124C1F" w:rsidRPr="00D94C28" w:rsidRDefault="00124C1F" w:rsidP="00C065A5">
            <w:pPr>
              <w:pStyle w:val="uwelistestandard"/>
            </w:pPr>
            <w:r>
              <w:t>28.11.04.01_01</w:t>
            </w:r>
          </w:p>
        </w:tc>
      </w:tr>
      <w:tr w:rsidR="00124C1F" w:rsidRPr="00D94C28" w:rsidTr="0084421E">
        <w:tc>
          <w:tcPr>
            <w:tcW w:w="1951" w:type="dxa"/>
          </w:tcPr>
          <w:p w:rsidR="00124C1F" w:rsidRDefault="00124C1F" w:rsidP="00C065A5">
            <w:pPr>
              <w:pStyle w:val="uwelistestandard"/>
            </w:pPr>
            <w:r>
              <w:t>Logger ID/Site ID</w:t>
            </w:r>
          </w:p>
        </w:tc>
        <w:tc>
          <w:tcPr>
            <w:tcW w:w="3402" w:type="dxa"/>
          </w:tcPr>
          <w:p w:rsidR="00124C1F" w:rsidRDefault="00124C1F" w:rsidP="00C065A5">
            <w:pPr>
              <w:pStyle w:val="uwelistestandard"/>
            </w:pPr>
            <w:r>
              <w:t>1207285 / 11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BB31B0" w:rsidP="00C065A5">
            <w:pPr>
              <w:pStyle w:val="uwelistestandard"/>
            </w:pPr>
            <w:r>
              <w:t>344</w:t>
            </w:r>
            <w:r w:rsidR="00124C1F">
              <w:t>1528.00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BB31B0" w:rsidP="00C065A5">
            <w:pPr>
              <w:pStyle w:val="uwelistestandard"/>
            </w:pPr>
            <w:r>
              <w:t>53</w:t>
            </w:r>
            <w:r w:rsidR="00124C1F">
              <w:t>91056.00</w:t>
            </w:r>
          </w:p>
        </w:tc>
        <w:bookmarkStart w:id="0" w:name="_GoBack"/>
        <w:bookmarkEnd w:id="0"/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124C1F" w:rsidP="00C065A5">
            <w:pPr>
              <w:pStyle w:val="uwelistestandard"/>
            </w:pPr>
            <w:r>
              <w:t>696</w:t>
            </w:r>
          </w:p>
        </w:tc>
      </w:tr>
    </w:tbl>
    <w:p w:rsidR="005A2CC8" w:rsidRDefault="00124C1F" w:rsidP="00C065A5">
      <w:pPr>
        <w:pStyle w:val="uwelistestandard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51C42" wp14:editId="7D7A0277">
                <wp:simplePos x="0" y="0"/>
                <wp:positionH relativeFrom="column">
                  <wp:posOffset>4810125</wp:posOffset>
                </wp:positionH>
                <wp:positionV relativeFrom="paragraph">
                  <wp:posOffset>162560</wp:posOffset>
                </wp:positionV>
                <wp:extent cx="561975" cy="247650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1F" w:rsidRPr="00124C1F" w:rsidRDefault="00124C1F" w:rsidP="00124C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Unten Nord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8.75pt;margin-top:12.8pt;width:44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" filled="f" stroked="f">
                <v:textbox>
                  <w:txbxContent>
                    <w:p w:rsidR="00124C1F" w:rsidRPr="00124C1F" w:rsidRDefault="00124C1F" w:rsidP="00124C1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Unten Nord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D7E0D" wp14:editId="1C998514">
                <wp:simplePos x="0" y="0"/>
                <wp:positionH relativeFrom="column">
                  <wp:posOffset>5550535</wp:posOffset>
                </wp:positionH>
                <wp:positionV relativeFrom="paragraph">
                  <wp:posOffset>150495</wp:posOffset>
                </wp:positionV>
                <wp:extent cx="657225" cy="25717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1F" w:rsidRPr="00124C1F" w:rsidRDefault="00124C1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124C1F">
                              <w:rPr>
                                <w:sz w:val="12"/>
                                <w:szCs w:val="12"/>
                              </w:rPr>
                              <w:t>Oben Nord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37.05pt;margin-top:11.85pt;width:51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" filled="f" stroked="f">
                <v:textbox>
                  <w:txbxContent>
                    <w:p w:rsidR="00124C1F" w:rsidRPr="00124C1F" w:rsidRDefault="00124C1F">
                      <w:pPr>
                        <w:rPr>
                          <w:sz w:val="8"/>
                          <w:szCs w:val="8"/>
                        </w:rPr>
                      </w:pPr>
                      <w:r w:rsidRPr="00124C1F">
                        <w:rPr>
                          <w:sz w:val="12"/>
                          <w:szCs w:val="12"/>
                        </w:rPr>
                        <w:t>Oben Nord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124C1F" w:rsidRPr="00D94C28" w:rsidTr="00892D60">
        <w:tc>
          <w:tcPr>
            <w:tcW w:w="1951" w:type="dxa"/>
          </w:tcPr>
          <w:p w:rsidR="00124C1F" w:rsidRPr="00D94C28" w:rsidRDefault="00124C1F" w:rsidP="00892D60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124C1F" w:rsidRPr="00D94C28" w:rsidRDefault="00124C1F" w:rsidP="00892D60">
            <w:pPr>
              <w:pStyle w:val="uwelistestandard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0FC4F" wp14:editId="618C314C">
                      <wp:simplePos x="0" y="0"/>
                      <wp:positionH relativeFrom="column">
                        <wp:posOffset>3578225</wp:posOffset>
                      </wp:positionH>
                      <wp:positionV relativeFrom="paragraph">
                        <wp:posOffset>128905</wp:posOffset>
                      </wp:positionV>
                      <wp:extent cx="561975" cy="238125"/>
                      <wp:effectExtent l="0" t="0" r="0" b="0"/>
                      <wp:wrapNone/>
                      <wp:docPr id="1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C1F" w:rsidRPr="00124C1F" w:rsidRDefault="00124C1F" w:rsidP="00124C1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Unten Süd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81.75pt;margin-top:10.15pt;width:44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" filled="f" stroked="f">
                      <v:textbox>
                        <w:txbxContent>
                          <w:p w:rsidR="00124C1F" w:rsidRPr="00124C1F" w:rsidRDefault="00124C1F" w:rsidP="00124C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Unten Süd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3DA594" wp14:editId="17060220">
                      <wp:simplePos x="0" y="0"/>
                      <wp:positionH relativeFrom="column">
                        <wp:posOffset>4314190</wp:posOffset>
                      </wp:positionH>
                      <wp:positionV relativeFrom="paragraph">
                        <wp:posOffset>147955</wp:posOffset>
                      </wp:positionV>
                      <wp:extent cx="561975" cy="238125"/>
                      <wp:effectExtent l="0" t="0" r="0" b="0"/>
                      <wp:wrapNone/>
                      <wp:docPr id="14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C1F" w:rsidRPr="00124C1F" w:rsidRDefault="00124C1F" w:rsidP="00124C1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Oben Süd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39.7pt;margin-top:11.65pt;width:44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" filled="f" stroked="f">
                      <v:textbox>
                        <w:txbxContent>
                          <w:p w:rsidR="00124C1F" w:rsidRPr="00124C1F" w:rsidRDefault="00124C1F" w:rsidP="00124C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Oben Süd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8C3F05" wp14:editId="0B5A81E7">
                      <wp:simplePos x="0" y="0"/>
                      <wp:positionH relativeFrom="column">
                        <wp:posOffset>4335462</wp:posOffset>
                      </wp:positionH>
                      <wp:positionV relativeFrom="paragraph">
                        <wp:posOffset>144780</wp:posOffset>
                      </wp:positionV>
                      <wp:extent cx="45085" cy="45085"/>
                      <wp:effectExtent l="38100" t="38100" r="50165" b="50165"/>
                      <wp:wrapNone/>
                      <wp:docPr id="7" name="Stern mit 4 Zacke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Stern mit 4 Zacken 7" o:spid="_x0000_s1026" type="#_x0000_t187" style="position:absolute;margin-left:341.35pt;margin-top:11.4pt;width:3.5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" fillcolor="black [3213]" strokecolor="#243f60 [1604]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3641A7" wp14:editId="7E81691F">
                      <wp:simplePos x="0" y="0"/>
                      <wp:positionH relativeFrom="column">
                        <wp:posOffset>4335145</wp:posOffset>
                      </wp:positionH>
                      <wp:positionV relativeFrom="paragraph">
                        <wp:posOffset>88583</wp:posOffset>
                      </wp:positionV>
                      <wp:extent cx="45085" cy="45085"/>
                      <wp:effectExtent l="38100" t="38100" r="50165" b="50165"/>
                      <wp:wrapNone/>
                      <wp:docPr id="6" name="Stern mit 4 Zacke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ern mit 4 Zacken 6" o:spid="_x0000_s1026" type="#_x0000_t187" style="position:absolute;margin-left:341.35pt;margin-top:7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" fillcolor="black [3213]" strokecolor="#243f60 [1604]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AAD913" wp14:editId="46568FD5">
                      <wp:simplePos x="0" y="0"/>
                      <wp:positionH relativeFrom="column">
                        <wp:posOffset>4091305</wp:posOffset>
                      </wp:positionH>
                      <wp:positionV relativeFrom="paragraph">
                        <wp:posOffset>139383</wp:posOffset>
                      </wp:positionV>
                      <wp:extent cx="45085" cy="45085"/>
                      <wp:effectExtent l="38100" t="38100" r="50165" b="50165"/>
                      <wp:wrapNone/>
                      <wp:docPr id="5" name="Stern mit 4 Zack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ern mit 4 Zacken 5" o:spid="_x0000_s1026" type="#_x0000_t187" style="position:absolute;margin-left:322.15pt;margin-top:11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" fillcolor="black [3213]" strokecolor="#243f60 [1604]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D8C7BB" wp14:editId="7473133E">
                      <wp:simplePos x="0" y="0"/>
                      <wp:positionH relativeFrom="column">
                        <wp:posOffset>4092893</wp:posOffset>
                      </wp:positionH>
                      <wp:positionV relativeFrom="paragraph">
                        <wp:posOffset>84455</wp:posOffset>
                      </wp:positionV>
                      <wp:extent cx="45085" cy="45085"/>
                      <wp:effectExtent l="38100" t="38100" r="50165" b="50165"/>
                      <wp:wrapNone/>
                      <wp:docPr id="2" name="Stern mit 4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ern mit 4 Zacken 2" o:spid="_x0000_s1026" type="#_x0000_t187" style="position:absolute;margin-left:322.3pt;margin-top:6.65pt;width:3.5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" fillcolor="black [3213]" strokecolor="#243f60 [1604]"/>
                  </w:pict>
                </mc:Fallback>
              </mc:AlternateContent>
            </w:r>
            <w:proofErr w:type="spellStart"/>
            <w:r>
              <w:t>Tensiometer</w:t>
            </w:r>
            <w:proofErr w:type="spellEnd"/>
            <w:r>
              <w:t xml:space="preserve"> Sprengquellen Oben Süd (Rechts)</w:t>
            </w:r>
          </w:p>
        </w:tc>
      </w:tr>
      <w:tr w:rsidR="00124C1F" w:rsidRPr="00D94C28" w:rsidTr="00892D60">
        <w:tc>
          <w:tcPr>
            <w:tcW w:w="1951" w:type="dxa"/>
          </w:tcPr>
          <w:p w:rsidR="00124C1F" w:rsidRPr="00D94C28" w:rsidRDefault="00124C1F" w:rsidP="00892D60">
            <w:pPr>
              <w:pStyle w:val="uwelistestandard"/>
            </w:pPr>
            <w:r>
              <w:t>Standort-</w:t>
            </w:r>
            <w:r w:rsidRPr="00D94C28">
              <w:t>ID</w:t>
            </w:r>
          </w:p>
        </w:tc>
        <w:tc>
          <w:tcPr>
            <w:tcW w:w="3402" w:type="dxa"/>
          </w:tcPr>
          <w:p w:rsidR="00124C1F" w:rsidRPr="00D94C28" w:rsidRDefault="00124C1F" w:rsidP="00892D60">
            <w:pPr>
              <w:pStyle w:val="uwelistestandard"/>
            </w:pPr>
            <w:r>
              <w:t>28.11.04.01_02</w:t>
            </w:r>
          </w:p>
        </w:tc>
      </w:tr>
      <w:tr w:rsidR="00124C1F" w:rsidRPr="00D94C28" w:rsidTr="00892D60">
        <w:tc>
          <w:tcPr>
            <w:tcW w:w="1951" w:type="dxa"/>
          </w:tcPr>
          <w:p w:rsidR="00124C1F" w:rsidRDefault="00124C1F" w:rsidP="00892D60">
            <w:pPr>
              <w:pStyle w:val="uwelistestandard"/>
            </w:pPr>
            <w:r>
              <w:t>Logger ID/Site ID</w:t>
            </w:r>
          </w:p>
        </w:tc>
        <w:tc>
          <w:tcPr>
            <w:tcW w:w="3402" w:type="dxa"/>
          </w:tcPr>
          <w:p w:rsidR="00124C1F" w:rsidRDefault="00124C1F" w:rsidP="00892D60">
            <w:pPr>
              <w:pStyle w:val="uwelistestandard"/>
            </w:pPr>
            <w:r>
              <w:t>1207298 / 12</w:t>
            </w:r>
          </w:p>
        </w:tc>
      </w:tr>
      <w:tr w:rsidR="00124C1F" w:rsidRPr="00D94C28" w:rsidTr="00892D60">
        <w:tc>
          <w:tcPr>
            <w:tcW w:w="1951" w:type="dxa"/>
          </w:tcPr>
          <w:p w:rsidR="00124C1F" w:rsidRPr="00D94C28" w:rsidRDefault="00124C1F" w:rsidP="00892D60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124C1F" w:rsidRPr="00D94C28" w:rsidRDefault="00124C1F" w:rsidP="00892D60">
            <w:pPr>
              <w:pStyle w:val="uwelistestandard"/>
            </w:pPr>
            <w:r>
              <w:t>3441528</w:t>
            </w:r>
          </w:p>
        </w:tc>
      </w:tr>
      <w:tr w:rsidR="00124C1F" w:rsidRPr="00D94C28" w:rsidTr="00892D60">
        <w:tc>
          <w:tcPr>
            <w:tcW w:w="1951" w:type="dxa"/>
          </w:tcPr>
          <w:p w:rsidR="00124C1F" w:rsidRPr="00D94C28" w:rsidRDefault="00124C1F" w:rsidP="00892D60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124C1F" w:rsidRPr="00D94C28" w:rsidRDefault="00124C1F" w:rsidP="00892D60">
            <w:pPr>
              <w:pStyle w:val="uwelistestandard"/>
            </w:pPr>
            <w:r>
              <w:t>5391046.00</w:t>
            </w:r>
          </w:p>
        </w:tc>
      </w:tr>
      <w:tr w:rsidR="00124C1F" w:rsidRPr="00D94C28" w:rsidTr="00892D60">
        <w:tc>
          <w:tcPr>
            <w:tcW w:w="1951" w:type="dxa"/>
          </w:tcPr>
          <w:p w:rsidR="00124C1F" w:rsidRPr="00D94C28" w:rsidRDefault="00124C1F" w:rsidP="00892D60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124C1F" w:rsidRPr="00D94C28" w:rsidRDefault="00124C1F" w:rsidP="00892D60">
            <w:pPr>
              <w:pStyle w:val="uwelistestandard"/>
            </w:pPr>
            <w:r>
              <w:t>696</w:t>
            </w:r>
          </w:p>
        </w:tc>
      </w:tr>
    </w:tbl>
    <w:p w:rsidR="00124C1F" w:rsidRPr="00D94C28" w:rsidRDefault="00124C1F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1901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124C1F" w:rsidP="00D46E42">
            <w:pPr>
              <w:pStyle w:val="uwelistestandard"/>
            </w:pPr>
            <w:r>
              <w:t>s.o.</w:t>
            </w:r>
          </w:p>
        </w:tc>
        <w:tc>
          <w:tcPr>
            <w:tcW w:w="1901" w:type="dxa"/>
          </w:tcPr>
          <w:p w:rsidR="00C45B8E" w:rsidRPr="00D94C28" w:rsidRDefault="00BB31B0" w:rsidP="00D46E42">
            <w:pPr>
              <w:pStyle w:val="uwelistestandard"/>
            </w:pPr>
            <w:proofErr w:type="spellStart"/>
            <w:r>
              <w:t>Tensiometer</w:t>
            </w:r>
            <w:proofErr w:type="spellEnd"/>
          </w:p>
        </w:tc>
        <w:tc>
          <w:tcPr>
            <w:tcW w:w="1914" w:type="dxa"/>
          </w:tcPr>
          <w:p w:rsidR="00C45B8E" w:rsidRPr="00D94C28" w:rsidRDefault="00BB31B0" w:rsidP="00791A94">
            <w:pPr>
              <w:pStyle w:val="uwelistestandard"/>
            </w:pPr>
            <w:proofErr w:type="spellStart"/>
            <w:r>
              <w:t>TruTrack</w:t>
            </w:r>
            <w:proofErr w:type="spellEnd"/>
            <w:r>
              <w:t xml:space="preserve"> WH-HR</w:t>
            </w:r>
          </w:p>
        </w:tc>
        <w:tc>
          <w:tcPr>
            <w:tcW w:w="3055" w:type="dxa"/>
          </w:tcPr>
          <w:p w:rsidR="00BB31B0" w:rsidRDefault="00BB31B0" w:rsidP="00D46E42">
            <w:pPr>
              <w:pStyle w:val="uwelistestandard"/>
            </w:pPr>
            <w:r>
              <w:t>Wasserstand</w:t>
            </w:r>
          </w:p>
          <w:p w:rsidR="00BB31B0" w:rsidRDefault="00BB31B0" w:rsidP="00D46E42">
            <w:pPr>
              <w:pStyle w:val="uwelistestandard"/>
            </w:pPr>
            <w:r>
              <w:t>Sensortemperatur</w:t>
            </w:r>
          </w:p>
          <w:p w:rsidR="00BB31B0" w:rsidRPr="00D94C28" w:rsidRDefault="00BB31B0" w:rsidP="00D46E42">
            <w:pPr>
              <w:pStyle w:val="uwelistestandard"/>
            </w:pPr>
            <w:proofErr w:type="spellStart"/>
            <w:r>
              <w:t>Loggertemperatur</w:t>
            </w:r>
            <w:proofErr w:type="spellEnd"/>
          </w:p>
        </w:tc>
        <w:tc>
          <w:tcPr>
            <w:tcW w:w="1996" w:type="dxa"/>
          </w:tcPr>
          <w:p w:rsidR="00C45B8E" w:rsidRDefault="00BB31B0" w:rsidP="00D46E42">
            <w:pPr>
              <w:pStyle w:val="uwelistestandard"/>
            </w:pPr>
            <w:r>
              <w:t>m</w:t>
            </w:r>
            <w:r w:rsidR="008C0DAE">
              <w:t>m</w:t>
            </w:r>
            <w:r>
              <w:t xml:space="preserve"> über PNP</w:t>
            </w:r>
          </w:p>
          <w:p w:rsidR="00C45B8E" w:rsidRDefault="00C45B8E" w:rsidP="00D46E42">
            <w:pPr>
              <w:pStyle w:val="uwelistestandard"/>
            </w:pPr>
            <w:r>
              <w:t>°C</w:t>
            </w:r>
          </w:p>
          <w:p w:rsidR="00BB31B0" w:rsidRPr="00D94C28" w:rsidRDefault="00BB31B0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665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24C1F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15F9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8583E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B31B0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3D26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466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3</cp:revision>
  <cp:lastPrinted>2016-02-25T09:13:00Z</cp:lastPrinted>
  <dcterms:created xsi:type="dcterms:W3CDTF">2016-02-25T09:08:00Z</dcterms:created>
  <dcterms:modified xsi:type="dcterms:W3CDTF">2016-02-25T09:16:00Z</dcterms:modified>
</cp:coreProperties>
</file>